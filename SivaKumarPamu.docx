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A353C0" w:rsidRDefault="00697D46" w:rsidP="00141A4C">
      <w:pPr>
        <w:pStyle w:val="Title"/>
        <w:rPr>
          <w:sz w:val="48"/>
        </w:rPr>
      </w:pPr>
      <w:bookmarkStart w:id="0" w:name="_GoBack"/>
      <w:r w:rsidRPr="00A353C0">
        <w:rPr>
          <w:sz w:val="48"/>
        </w:rPr>
        <w:t>Siva Kumar Pamu</w:t>
      </w:r>
    </w:p>
    <w:bookmarkEnd w:id="0"/>
    <w:p w:rsidR="00141A4C" w:rsidRDefault="00EA6816" w:rsidP="00141A4C">
      <w:r>
        <w:t>Kuala Lumpur, Malaysia | +60 1133925448 | shivakumar.pamu@gmail.com</w:t>
      </w:r>
    </w:p>
    <w:p w:rsidR="006270A9" w:rsidRDefault="009D37E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C766FC8A1C034F0B844A51BF57CB134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697D46">
      <w:r w:rsidRPr="00FC1476">
        <w:rPr>
          <w:sz w:val="21"/>
          <w:szCs w:val="21"/>
        </w:rPr>
        <w:t xml:space="preserve">I am a successful </w:t>
      </w:r>
      <w:bookmarkStart w:id="1" w:name="OLE_LINK3"/>
      <w:bookmarkStart w:id="2" w:name="OLE_LINK4"/>
      <w:r w:rsidRPr="00FC1476">
        <w:rPr>
          <w:sz w:val="21"/>
          <w:szCs w:val="21"/>
        </w:rPr>
        <w:t xml:space="preserve">Project </w:t>
      </w:r>
      <w:r w:rsidR="009027C1" w:rsidRPr="00FC1476">
        <w:rPr>
          <w:sz w:val="21"/>
          <w:szCs w:val="21"/>
        </w:rPr>
        <w:t>Leader</w:t>
      </w:r>
      <w:r w:rsidRPr="00FC1476">
        <w:rPr>
          <w:sz w:val="21"/>
          <w:szCs w:val="21"/>
        </w:rPr>
        <w:t xml:space="preserve"> </w:t>
      </w:r>
      <w:bookmarkEnd w:id="1"/>
      <w:bookmarkEnd w:id="2"/>
      <w:r w:rsidRPr="00FC1476">
        <w:rPr>
          <w:sz w:val="21"/>
          <w:szCs w:val="21"/>
        </w:rPr>
        <w:t xml:space="preserve">with </w:t>
      </w:r>
      <w:r w:rsidR="005C54F4" w:rsidRPr="00FC1476">
        <w:rPr>
          <w:sz w:val="21"/>
          <w:szCs w:val="21"/>
        </w:rPr>
        <w:t>1</w:t>
      </w:r>
      <w:r w:rsidR="004F2C92">
        <w:rPr>
          <w:sz w:val="21"/>
          <w:szCs w:val="21"/>
        </w:rPr>
        <w:t>4</w:t>
      </w:r>
      <w:r w:rsidR="005C54F4" w:rsidRPr="00FC1476">
        <w:rPr>
          <w:sz w:val="21"/>
          <w:szCs w:val="21"/>
        </w:rPr>
        <w:t xml:space="preserve">+ year’s </w:t>
      </w:r>
      <w:r w:rsidRPr="00FC1476">
        <w:rPr>
          <w:sz w:val="21"/>
          <w:szCs w:val="21"/>
        </w:rPr>
        <w:t>expertise in project life cycles, planning, executing, controlling and closing projects delivering business value and delighting stakeholders</w:t>
      </w:r>
      <w:r>
        <w:t>.</w:t>
      </w:r>
    </w:p>
    <w:sdt>
      <w:sdtPr>
        <w:alias w:val="Education:"/>
        <w:tag w:val="Education:"/>
        <w:id w:val="807127995"/>
        <w:placeholder>
          <w:docPart w:val="163C152DCE004866B9AD662736C599E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Pr="00FC1476" w:rsidRDefault="00697D46">
      <w:pPr>
        <w:pStyle w:val="Heading2"/>
        <w:rPr>
          <w:sz w:val="22"/>
        </w:rPr>
      </w:pPr>
      <w:r w:rsidRPr="00FC1476">
        <w:rPr>
          <w:sz w:val="22"/>
        </w:rPr>
        <w:t>M.Sc (computer science)</w:t>
      </w:r>
      <w:r w:rsidR="009D5933" w:rsidRPr="00FC1476">
        <w:rPr>
          <w:sz w:val="22"/>
        </w:rPr>
        <w:t> | </w:t>
      </w:r>
      <w:r w:rsidRPr="00FC1476">
        <w:rPr>
          <w:sz w:val="22"/>
        </w:rPr>
        <w:t>april - 2004</w:t>
      </w:r>
      <w:r w:rsidR="009D5933" w:rsidRPr="00FC1476">
        <w:rPr>
          <w:sz w:val="22"/>
        </w:rPr>
        <w:t> | </w:t>
      </w:r>
      <w:r w:rsidRPr="00FC1476">
        <w:rPr>
          <w:sz w:val="22"/>
        </w:rPr>
        <w:t>andhra university</w:t>
      </w:r>
    </w:p>
    <w:p w:rsidR="006270A9" w:rsidRPr="00FC1476" w:rsidRDefault="00697D46">
      <w:pPr>
        <w:pStyle w:val="Heading2"/>
        <w:rPr>
          <w:sz w:val="22"/>
        </w:rPr>
      </w:pPr>
      <w:r w:rsidRPr="00FC1476">
        <w:rPr>
          <w:sz w:val="22"/>
        </w:rPr>
        <w:t>b.sc (computer science)</w:t>
      </w:r>
      <w:r w:rsidR="009D5933" w:rsidRPr="00FC1476">
        <w:rPr>
          <w:sz w:val="22"/>
        </w:rPr>
        <w:t> | </w:t>
      </w:r>
      <w:r w:rsidRPr="00FC1476">
        <w:rPr>
          <w:sz w:val="22"/>
        </w:rPr>
        <w:t>april - 2002</w:t>
      </w:r>
      <w:r w:rsidR="009D5933" w:rsidRPr="00FC1476">
        <w:rPr>
          <w:sz w:val="22"/>
        </w:rPr>
        <w:t> |</w:t>
      </w:r>
      <w:r w:rsidR="000F1CED" w:rsidRPr="00FC1476">
        <w:rPr>
          <w:sz w:val="22"/>
        </w:rPr>
        <w:t> ANDHRA</w:t>
      </w:r>
      <w:r w:rsidRPr="00FC1476">
        <w:rPr>
          <w:sz w:val="22"/>
        </w:rPr>
        <w:t xml:space="preserve"> university</w:t>
      </w:r>
    </w:p>
    <w:sdt>
      <w:sdtPr>
        <w:alias w:val="Skills &amp; Abilities:"/>
        <w:tag w:val="Skills &amp; Abilities:"/>
        <w:id w:val="458624136"/>
        <w:placeholder>
          <w:docPart w:val="83DED603B86F4B619F7D1DDEDCC58F8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169669A4ECC44E3388A7941AC8EFA2E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Management</w:t>
          </w:r>
        </w:p>
      </w:sdtContent>
    </w:sdt>
    <w:p w:rsidR="006270A9" w:rsidRPr="009363F8" w:rsidRDefault="00382300" w:rsidP="005F49BC">
      <w:pPr>
        <w:pStyle w:val="ListBullet"/>
        <w:rPr>
          <w:sz w:val="21"/>
          <w:szCs w:val="21"/>
        </w:rPr>
      </w:pPr>
      <w:r w:rsidRPr="009363F8">
        <w:rPr>
          <w:sz w:val="21"/>
          <w:szCs w:val="21"/>
        </w:rPr>
        <w:t>Experienced in vendor management, contract negotiations and strategic financial analysis to increase efficiencies and reduce costs while maintaining solid rapport with business partners.</w:t>
      </w:r>
    </w:p>
    <w:sdt>
      <w:sdtPr>
        <w:alias w:val="Leadership:"/>
        <w:tag w:val="Leadership:"/>
        <w:id w:val="1837562325"/>
        <w:placeholder>
          <w:docPart w:val="4D21E3963D5C4E08827F3556B4A71CC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Pr="009363F8" w:rsidRDefault="00382300" w:rsidP="00AC154F">
      <w:pPr>
        <w:pStyle w:val="ListBullet"/>
        <w:rPr>
          <w:sz w:val="21"/>
          <w:szCs w:val="21"/>
        </w:rPr>
      </w:pPr>
      <w:r w:rsidRPr="009363F8">
        <w:rPr>
          <w:sz w:val="21"/>
          <w:szCs w:val="21"/>
        </w:rPr>
        <w:t xml:space="preserve">Expertise in leading and building cohesive cross functional teams and collaborating with senior executives in improving operations and starting up new </w:t>
      </w:r>
      <w:r w:rsidR="00D36CA2" w:rsidRPr="009363F8">
        <w:rPr>
          <w:sz w:val="21"/>
          <w:szCs w:val="21"/>
        </w:rPr>
        <w:t xml:space="preserve">projects </w:t>
      </w:r>
      <w:r w:rsidRPr="009363F8">
        <w:rPr>
          <w:sz w:val="21"/>
          <w:szCs w:val="21"/>
        </w:rPr>
        <w:t>while overseeing staff and managing budgets.</w:t>
      </w:r>
    </w:p>
    <w:p w:rsidR="00203B34" w:rsidRDefault="00203B34" w:rsidP="00203B34">
      <w:pPr>
        <w:pStyle w:val="Heading2"/>
      </w:pPr>
      <w:r>
        <w:t>process improvements</w:t>
      </w:r>
    </w:p>
    <w:p w:rsidR="00203B34" w:rsidRDefault="00203B34" w:rsidP="00203B34">
      <w:pPr>
        <w:pStyle w:val="ListBullet"/>
      </w:pPr>
      <w:r w:rsidRPr="009363F8">
        <w:rPr>
          <w:sz w:val="21"/>
          <w:szCs w:val="21"/>
        </w:rPr>
        <w:t>Devised and implemented processes, procedures, systems and internal controls to strengthen operations, increase productivity and enhance customer satisfaction</w:t>
      </w:r>
      <w:r>
        <w:t>.</w:t>
      </w:r>
    </w:p>
    <w:p w:rsidR="00203B34" w:rsidRDefault="00203B34" w:rsidP="00203B34">
      <w:pPr>
        <w:pStyle w:val="Heading2"/>
      </w:pPr>
      <w:r>
        <w:t>Domain Expertise</w:t>
      </w:r>
    </w:p>
    <w:p w:rsidR="00916004" w:rsidRDefault="00916004" w:rsidP="00203B34">
      <w:pPr>
        <w:pStyle w:val="ListBullet"/>
        <w:rPr>
          <w:sz w:val="21"/>
          <w:szCs w:val="21"/>
        </w:rPr>
      </w:pPr>
      <w:r w:rsidRPr="00861684">
        <w:rPr>
          <w:sz w:val="21"/>
          <w:szCs w:val="21"/>
        </w:rPr>
        <w:t xml:space="preserve">Expertise in – </w:t>
      </w:r>
      <w:r>
        <w:rPr>
          <w:sz w:val="21"/>
          <w:szCs w:val="21"/>
        </w:rPr>
        <w:t>Business Activity Monitoring Dashboards &amp; Analytics (</w:t>
      </w:r>
      <w:r w:rsidRPr="00861684">
        <w:rPr>
          <w:sz w:val="21"/>
          <w:szCs w:val="21"/>
        </w:rPr>
        <w:t>Sanctions, Security Services &amp; Settlements, Financial Markets, Private Banking, Unit Trust and Wealth Management</w:t>
      </w:r>
      <w:r>
        <w:rPr>
          <w:sz w:val="21"/>
          <w:szCs w:val="21"/>
        </w:rPr>
        <w:t>)</w:t>
      </w:r>
      <w:r w:rsidRPr="00861684">
        <w:rPr>
          <w:sz w:val="21"/>
          <w:szCs w:val="21"/>
        </w:rPr>
        <w:t xml:space="preserve"> </w:t>
      </w:r>
    </w:p>
    <w:p w:rsidR="001E391D" w:rsidRPr="00861684" w:rsidRDefault="00203B34" w:rsidP="00203B34">
      <w:pPr>
        <w:pStyle w:val="ListBullet"/>
        <w:rPr>
          <w:sz w:val="21"/>
          <w:szCs w:val="21"/>
        </w:rPr>
      </w:pPr>
      <w:r w:rsidRPr="00861684">
        <w:rPr>
          <w:sz w:val="21"/>
          <w:szCs w:val="21"/>
        </w:rPr>
        <w:t>Expertise in Banking</w:t>
      </w:r>
      <w:r w:rsidR="001E391D" w:rsidRPr="00861684">
        <w:rPr>
          <w:sz w:val="21"/>
          <w:szCs w:val="21"/>
        </w:rPr>
        <w:t xml:space="preserve"> – Internet Banking (Retail &amp; Corporate), Core Banking (T24 product setup &amp; enhancements, Close of Business process, Transfer Pricing Mechanism and Securities), Credit Cards</w:t>
      </w:r>
      <w:r w:rsidR="00A65125" w:rsidRPr="00861684">
        <w:rPr>
          <w:sz w:val="21"/>
          <w:szCs w:val="21"/>
        </w:rPr>
        <w:t xml:space="preserve">, </w:t>
      </w:r>
      <w:r w:rsidR="001E391D" w:rsidRPr="00861684">
        <w:rPr>
          <w:sz w:val="21"/>
          <w:szCs w:val="21"/>
        </w:rPr>
        <w:t>Mobile Money (Linking – Delinking, Push, Pull and Over the counter payments)</w:t>
      </w:r>
      <w:r w:rsidR="00A65125" w:rsidRPr="00861684">
        <w:rPr>
          <w:sz w:val="21"/>
          <w:szCs w:val="21"/>
        </w:rPr>
        <w:t xml:space="preserve"> and TWO Factor Authentication server integration</w:t>
      </w:r>
      <w:r w:rsidR="001E391D" w:rsidRPr="00861684">
        <w:rPr>
          <w:sz w:val="21"/>
          <w:szCs w:val="21"/>
        </w:rPr>
        <w:t>.</w:t>
      </w:r>
    </w:p>
    <w:p w:rsidR="000F3701" w:rsidRDefault="000F3701" w:rsidP="00203B34">
      <w:pPr>
        <w:pStyle w:val="ListBullet"/>
        <w:rPr>
          <w:sz w:val="21"/>
          <w:szCs w:val="21"/>
        </w:rPr>
      </w:pPr>
      <w:r w:rsidRPr="00861684">
        <w:rPr>
          <w:sz w:val="21"/>
          <w:szCs w:val="21"/>
        </w:rPr>
        <w:t xml:space="preserve">Expertise in – Sanctions, Security Services &amp; Settlements, Financial Markets, Private Banking, Unit Trust and Wealth Management </w:t>
      </w:r>
    </w:p>
    <w:p w:rsidR="00203B34" w:rsidRPr="00861684" w:rsidRDefault="00A65125" w:rsidP="00203B34">
      <w:pPr>
        <w:pStyle w:val="ListBullet"/>
        <w:rPr>
          <w:sz w:val="21"/>
          <w:szCs w:val="21"/>
        </w:rPr>
      </w:pPr>
      <w:r w:rsidRPr="00861684">
        <w:rPr>
          <w:sz w:val="21"/>
          <w:szCs w:val="21"/>
        </w:rPr>
        <w:t xml:space="preserve">Expertise in </w:t>
      </w:r>
      <w:r w:rsidR="00203B34" w:rsidRPr="00861684">
        <w:rPr>
          <w:sz w:val="21"/>
          <w:szCs w:val="21"/>
        </w:rPr>
        <w:t xml:space="preserve">Power </w:t>
      </w:r>
      <w:r w:rsidRPr="00861684">
        <w:rPr>
          <w:sz w:val="21"/>
          <w:szCs w:val="21"/>
        </w:rPr>
        <w:t>Utility – Energy Audit System, Billing</w:t>
      </w:r>
      <w:r w:rsidR="008D34D3" w:rsidRPr="00861684">
        <w:rPr>
          <w:sz w:val="21"/>
          <w:szCs w:val="21"/>
        </w:rPr>
        <w:t>, Metering, Collection</w:t>
      </w:r>
      <w:r w:rsidRPr="00861684">
        <w:rPr>
          <w:sz w:val="21"/>
          <w:szCs w:val="21"/>
        </w:rPr>
        <w:t xml:space="preserve"> and Accounting module</w:t>
      </w:r>
      <w:r w:rsidR="00257512" w:rsidRPr="00861684">
        <w:rPr>
          <w:sz w:val="21"/>
          <w:szCs w:val="21"/>
        </w:rPr>
        <w:t>s</w:t>
      </w:r>
    </w:p>
    <w:p w:rsidR="00FB653E" w:rsidRDefault="009A708D" w:rsidP="00FB653E">
      <w:pPr>
        <w:pStyle w:val="Heading2"/>
      </w:pPr>
      <w:r>
        <w:t xml:space="preserve">technical </w:t>
      </w:r>
      <w:r w:rsidR="00FB653E">
        <w:t>Expertise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324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Languages</w:t>
      </w:r>
      <w:r w:rsidRPr="00FA058B">
        <w:rPr>
          <w:sz w:val="21"/>
          <w:szCs w:val="21"/>
        </w:rPr>
        <w:tab/>
      </w:r>
      <w:r w:rsidRPr="00FA058B">
        <w:rPr>
          <w:sz w:val="21"/>
          <w:szCs w:val="21"/>
        </w:rPr>
        <w:tab/>
      </w:r>
      <w:r w:rsidRPr="00FA058B">
        <w:rPr>
          <w:sz w:val="21"/>
          <w:szCs w:val="21"/>
        </w:rPr>
        <w:tab/>
        <w:t>: C,C++,JAVA,SQL,PL/SQL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432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Operating</w:t>
      </w:r>
      <w:r w:rsidR="00A720A5" w:rsidRPr="00FA058B">
        <w:rPr>
          <w:sz w:val="21"/>
          <w:szCs w:val="21"/>
        </w:rPr>
        <w:t xml:space="preserve"> Systems</w:t>
      </w:r>
      <w:r w:rsidR="00A720A5" w:rsidRPr="00FA058B">
        <w:rPr>
          <w:sz w:val="21"/>
          <w:szCs w:val="21"/>
        </w:rPr>
        <w:tab/>
        <w:t>: Windows 2000, XP, 10, Linux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3285"/>
          <w:tab w:val="left" w:pos="432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Java Skills</w:t>
      </w:r>
      <w:r w:rsidRPr="00FA058B">
        <w:rPr>
          <w:sz w:val="21"/>
          <w:szCs w:val="21"/>
        </w:rPr>
        <w:tab/>
      </w:r>
      <w:r w:rsidRPr="00FA058B">
        <w:rPr>
          <w:sz w:val="21"/>
          <w:szCs w:val="21"/>
        </w:rPr>
        <w:tab/>
        <w:t>: JSP, Servlets, AJAX, JDBC and Web Services</w:t>
      </w:r>
      <w:r w:rsidR="00200461" w:rsidRPr="00FA058B">
        <w:rPr>
          <w:sz w:val="21"/>
          <w:szCs w:val="21"/>
        </w:rPr>
        <w:t xml:space="preserve"> (REST)</w:t>
      </w:r>
    </w:p>
    <w:p w:rsidR="00CF26F8" w:rsidRPr="00BF1727" w:rsidRDefault="0070382B" w:rsidP="00A411ED">
      <w:pPr>
        <w:numPr>
          <w:ilvl w:val="0"/>
          <w:numId w:val="27"/>
        </w:numPr>
        <w:tabs>
          <w:tab w:val="left" w:pos="3240"/>
        </w:tabs>
        <w:spacing w:after="0"/>
        <w:ind w:right="540"/>
        <w:rPr>
          <w:sz w:val="21"/>
          <w:szCs w:val="21"/>
        </w:rPr>
      </w:pPr>
      <w:r w:rsidRPr="00BF1727">
        <w:rPr>
          <w:sz w:val="21"/>
          <w:szCs w:val="21"/>
        </w:rPr>
        <w:t>BIG Data Skills</w:t>
      </w:r>
      <w:r w:rsidRPr="00BF1727">
        <w:rPr>
          <w:sz w:val="21"/>
          <w:szCs w:val="21"/>
        </w:rPr>
        <w:tab/>
      </w:r>
      <w:r w:rsidRPr="00BF1727">
        <w:rPr>
          <w:sz w:val="21"/>
          <w:szCs w:val="21"/>
        </w:rPr>
        <w:tab/>
      </w:r>
      <w:r w:rsidRPr="00BF1727">
        <w:rPr>
          <w:sz w:val="21"/>
          <w:szCs w:val="21"/>
        </w:rPr>
        <w:tab/>
        <w:t xml:space="preserve">: </w:t>
      </w:r>
      <w:r w:rsidR="00916004">
        <w:rPr>
          <w:sz w:val="21"/>
          <w:szCs w:val="21"/>
        </w:rPr>
        <w:t>Splunk</w:t>
      </w:r>
      <w:r w:rsidR="001072CF">
        <w:rPr>
          <w:sz w:val="21"/>
          <w:szCs w:val="21"/>
        </w:rPr>
        <w:t xml:space="preserve"> System Administration &amp; Data Administration</w:t>
      </w:r>
      <w:r w:rsidR="00916004">
        <w:rPr>
          <w:sz w:val="21"/>
          <w:szCs w:val="21"/>
        </w:rPr>
        <w:t xml:space="preserve">, </w:t>
      </w:r>
      <w:proofErr w:type="spellStart"/>
      <w:r w:rsidRPr="00BF1727">
        <w:rPr>
          <w:sz w:val="21"/>
          <w:szCs w:val="21"/>
        </w:rPr>
        <w:t>Talend</w:t>
      </w:r>
      <w:proofErr w:type="spellEnd"/>
      <w:r w:rsidRPr="00BF1727">
        <w:rPr>
          <w:sz w:val="21"/>
          <w:szCs w:val="21"/>
        </w:rPr>
        <w:t xml:space="preserve"> 6</w:t>
      </w:r>
      <w:r w:rsidR="00453105">
        <w:rPr>
          <w:sz w:val="21"/>
          <w:szCs w:val="21"/>
        </w:rPr>
        <w:t>.3, 6.4, 6</w:t>
      </w:r>
      <w:r w:rsidRPr="00BF1727">
        <w:rPr>
          <w:sz w:val="21"/>
          <w:szCs w:val="21"/>
        </w:rPr>
        <w:t>.5, HBASE, HDFS</w:t>
      </w:r>
      <w:r w:rsidR="00BF1727">
        <w:rPr>
          <w:sz w:val="21"/>
          <w:szCs w:val="21"/>
        </w:rPr>
        <w:t>,</w:t>
      </w:r>
      <w:r w:rsidR="001072CF">
        <w:rPr>
          <w:sz w:val="21"/>
          <w:szCs w:val="21"/>
        </w:rPr>
        <w:t xml:space="preserve"> HIVE,</w:t>
      </w:r>
      <w:r w:rsidR="00BF1727">
        <w:rPr>
          <w:sz w:val="21"/>
          <w:szCs w:val="21"/>
        </w:rPr>
        <w:t xml:space="preserve"> </w:t>
      </w:r>
      <w:r w:rsidRPr="00BF1727">
        <w:rPr>
          <w:sz w:val="21"/>
          <w:szCs w:val="21"/>
        </w:rPr>
        <w:t>Cassandra</w:t>
      </w:r>
      <w:r w:rsidR="00BF1727">
        <w:rPr>
          <w:sz w:val="21"/>
          <w:szCs w:val="21"/>
        </w:rPr>
        <w:t xml:space="preserve">, </w:t>
      </w:r>
      <w:r w:rsidR="00EF5B92" w:rsidRPr="00FA058B">
        <w:rPr>
          <w:sz w:val="21"/>
          <w:szCs w:val="21"/>
        </w:rPr>
        <w:t>Teradata</w:t>
      </w:r>
      <w:r w:rsidR="00EF5B92">
        <w:rPr>
          <w:sz w:val="21"/>
          <w:szCs w:val="21"/>
        </w:rPr>
        <w:t xml:space="preserve">, </w:t>
      </w:r>
      <w:r w:rsidR="00CF26F8" w:rsidRPr="00BF1727">
        <w:rPr>
          <w:sz w:val="21"/>
          <w:szCs w:val="21"/>
        </w:rPr>
        <w:t>Apache Kafka</w:t>
      </w:r>
      <w:r w:rsidR="00916004">
        <w:rPr>
          <w:sz w:val="21"/>
          <w:szCs w:val="21"/>
        </w:rPr>
        <w:t xml:space="preserve">, SCALA, </w:t>
      </w:r>
      <w:r w:rsidR="001072CF">
        <w:rPr>
          <w:sz w:val="21"/>
          <w:szCs w:val="21"/>
        </w:rPr>
        <w:t xml:space="preserve">Apache </w:t>
      </w:r>
      <w:r w:rsidR="00916004">
        <w:rPr>
          <w:sz w:val="21"/>
          <w:szCs w:val="21"/>
        </w:rPr>
        <w:t>Zeppelin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324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Markup Languages</w:t>
      </w:r>
      <w:r w:rsidRPr="00FA058B">
        <w:rPr>
          <w:sz w:val="21"/>
          <w:szCs w:val="21"/>
        </w:rPr>
        <w:tab/>
      </w:r>
      <w:r w:rsidRPr="00FA058B">
        <w:rPr>
          <w:sz w:val="21"/>
          <w:szCs w:val="21"/>
        </w:rPr>
        <w:tab/>
      </w:r>
      <w:r w:rsidRPr="00FA058B">
        <w:rPr>
          <w:sz w:val="21"/>
          <w:szCs w:val="21"/>
        </w:rPr>
        <w:tab/>
        <w:t>: HTML, XSL,XSLT,XML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324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IDE/Tools</w:t>
      </w:r>
      <w:r w:rsidRPr="00FA058B">
        <w:rPr>
          <w:sz w:val="21"/>
          <w:szCs w:val="21"/>
        </w:rPr>
        <w:tab/>
        <w:t xml:space="preserve">                      </w:t>
      </w:r>
      <w:r w:rsidR="00BF1727">
        <w:rPr>
          <w:sz w:val="21"/>
          <w:szCs w:val="21"/>
        </w:rPr>
        <w:t xml:space="preserve"> </w:t>
      </w:r>
      <w:r w:rsidRPr="00FA058B">
        <w:rPr>
          <w:sz w:val="21"/>
          <w:szCs w:val="21"/>
        </w:rPr>
        <w:t xml:space="preserve">: </w:t>
      </w:r>
      <w:r w:rsidR="00612DEF" w:rsidRPr="00FA058B">
        <w:rPr>
          <w:sz w:val="21"/>
          <w:szCs w:val="21"/>
        </w:rPr>
        <w:t xml:space="preserve">MS Project, </w:t>
      </w:r>
      <w:r w:rsidRPr="00FA058B">
        <w:rPr>
          <w:sz w:val="21"/>
          <w:szCs w:val="21"/>
        </w:rPr>
        <w:t>Ant, JS Cruncher, Eclipse</w:t>
      </w:r>
      <w:r w:rsidR="00A95847" w:rsidRPr="00FA058B">
        <w:rPr>
          <w:sz w:val="21"/>
          <w:szCs w:val="21"/>
        </w:rPr>
        <w:t xml:space="preserve"> Oxygen</w:t>
      </w:r>
      <w:r w:rsidRPr="00FA058B">
        <w:rPr>
          <w:sz w:val="21"/>
          <w:szCs w:val="21"/>
        </w:rPr>
        <w:t xml:space="preserve">, </w:t>
      </w:r>
      <w:proofErr w:type="spellStart"/>
      <w:r w:rsidRPr="00FA058B">
        <w:rPr>
          <w:sz w:val="21"/>
          <w:szCs w:val="21"/>
        </w:rPr>
        <w:t>EditPlus</w:t>
      </w:r>
      <w:proofErr w:type="spellEnd"/>
      <w:r w:rsidRPr="00FA058B">
        <w:rPr>
          <w:sz w:val="21"/>
          <w:szCs w:val="21"/>
        </w:rPr>
        <w:t xml:space="preserve">, SQL Developer, </w:t>
      </w:r>
      <w:r w:rsidR="004C73CA" w:rsidRPr="00FA058B">
        <w:rPr>
          <w:sz w:val="21"/>
          <w:szCs w:val="21"/>
        </w:rPr>
        <w:t xml:space="preserve">Notepad++ </w:t>
      </w:r>
      <w:r w:rsidRPr="00FA058B">
        <w:rPr>
          <w:sz w:val="21"/>
          <w:szCs w:val="21"/>
        </w:rPr>
        <w:t>and Toad.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4320"/>
        </w:tabs>
        <w:spacing w:after="0"/>
        <w:ind w:right="360"/>
        <w:rPr>
          <w:sz w:val="21"/>
          <w:szCs w:val="21"/>
        </w:rPr>
      </w:pPr>
      <w:r w:rsidRPr="00FA058B">
        <w:rPr>
          <w:sz w:val="21"/>
          <w:szCs w:val="21"/>
        </w:rPr>
        <w:lastRenderedPageBreak/>
        <w:t xml:space="preserve">Application Servers </w:t>
      </w:r>
      <w:r w:rsidRPr="00FA058B">
        <w:rPr>
          <w:sz w:val="21"/>
          <w:szCs w:val="21"/>
        </w:rPr>
        <w:tab/>
        <w:t xml:space="preserve">: </w:t>
      </w:r>
      <w:r w:rsidR="007521D8">
        <w:rPr>
          <w:sz w:val="21"/>
          <w:szCs w:val="21"/>
        </w:rPr>
        <w:t>Jboss</w:t>
      </w:r>
      <w:r w:rsidR="002C0686" w:rsidRPr="00FA058B">
        <w:rPr>
          <w:sz w:val="21"/>
          <w:szCs w:val="21"/>
        </w:rPr>
        <w:t>6.</w:t>
      </w:r>
      <w:r w:rsidRPr="00FA058B">
        <w:rPr>
          <w:sz w:val="21"/>
          <w:szCs w:val="21"/>
        </w:rPr>
        <w:t xml:space="preserve">4 and Tomcat </w:t>
      </w:r>
      <w:r w:rsidR="002C0686" w:rsidRPr="00FA058B">
        <w:rPr>
          <w:sz w:val="21"/>
          <w:szCs w:val="21"/>
        </w:rPr>
        <w:t>8.0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4320"/>
        </w:tabs>
        <w:spacing w:after="0"/>
        <w:ind w:right="360"/>
        <w:rPr>
          <w:sz w:val="21"/>
          <w:szCs w:val="21"/>
        </w:rPr>
      </w:pPr>
      <w:r w:rsidRPr="00FA058B">
        <w:rPr>
          <w:sz w:val="21"/>
          <w:szCs w:val="21"/>
        </w:rPr>
        <w:t>Web Servers</w:t>
      </w:r>
      <w:r w:rsidRPr="00FA058B">
        <w:rPr>
          <w:sz w:val="21"/>
          <w:szCs w:val="21"/>
        </w:rPr>
        <w:tab/>
        <w:t xml:space="preserve">: Apache 2.4 </w:t>
      </w:r>
    </w:p>
    <w:p w:rsidR="009A708D" w:rsidRPr="00FA058B" w:rsidRDefault="009A708D" w:rsidP="009A708D">
      <w:pPr>
        <w:pStyle w:val="Heading3"/>
        <w:keepLines w:val="0"/>
        <w:numPr>
          <w:ilvl w:val="0"/>
          <w:numId w:val="27"/>
        </w:numPr>
        <w:tabs>
          <w:tab w:val="left" w:pos="4320"/>
        </w:tabs>
        <w:autoSpaceDE w:val="0"/>
        <w:autoSpaceDN w:val="0"/>
        <w:spacing w:before="0"/>
        <w:ind w:right="540"/>
        <w:rPr>
          <w:rFonts w:asciiTheme="minorHAnsi" w:eastAsiaTheme="minorEastAsia" w:hAnsiTheme="minorHAnsi" w:cstheme="minorBidi"/>
          <w:color w:val="404040" w:themeColor="text1" w:themeTint="BF"/>
          <w:sz w:val="21"/>
          <w:szCs w:val="21"/>
        </w:rPr>
      </w:pPr>
      <w:r w:rsidRPr="00FA058B">
        <w:rPr>
          <w:rFonts w:asciiTheme="minorHAnsi" w:eastAsiaTheme="minorEastAsia" w:hAnsiTheme="minorHAnsi" w:cstheme="minorBidi"/>
          <w:color w:val="404040" w:themeColor="text1" w:themeTint="BF"/>
          <w:sz w:val="21"/>
          <w:szCs w:val="21"/>
        </w:rPr>
        <w:t xml:space="preserve">Database </w:t>
      </w:r>
      <w:r w:rsidRPr="00FA058B">
        <w:rPr>
          <w:rFonts w:asciiTheme="minorHAnsi" w:eastAsiaTheme="minorEastAsia" w:hAnsiTheme="minorHAnsi" w:cstheme="minorBidi"/>
          <w:color w:val="404040" w:themeColor="text1" w:themeTint="BF"/>
          <w:sz w:val="21"/>
          <w:szCs w:val="21"/>
        </w:rPr>
        <w:tab/>
        <w:t>: Oracle 9i, 10g, 11g</w:t>
      </w:r>
      <w:r w:rsidR="00A50878" w:rsidRPr="00FA058B">
        <w:rPr>
          <w:rFonts w:asciiTheme="minorHAnsi" w:eastAsiaTheme="minorEastAsia" w:hAnsiTheme="minorHAnsi" w:cstheme="minorBidi"/>
          <w:color w:val="404040" w:themeColor="text1" w:themeTint="BF"/>
          <w:sz w:val="21"/>
          <w:szCs w:val="21"/>
        </w:rPr>
        <w:t xml:space="preserve"> and MySQL</w:t>
      </w:r>
    </w:p>
    <w:p w:rsidR="00DC6586" w:rsidRPr="00FA058B" w:rsidRDefault="00DC6586" w:rsidP="009A708D">
      <w:pPr>
        <w:numPr>
          <w:ilvl w:val="0"/>
          <w:numId w:val="27"/>
        </w:numPr>
        <w:tabs>
          <w:tab w:val="left" w:pos="432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UI</w:t>
      </w:r>
      <w:r w:rsidRPr="00FA058B">
        <w:rPr>
          <w:sz w:val="21"/>
          <w:szCs w:val="21"/>
        </w:rPr>
        <w:tab/>
        <w:t xml:space="preserve">: </w:t>
      </w:r>
      <w:proofErr w:type="spellStart"/>
      <w:r w:rsidR="005E3351" w:rsidRPr="00FA058B">
        <w:rPr>
          <w:sz w:val="21"/>
          <w:szCs w:val="21"/>
        </w:rPr>
        <w:t>ExtJS</w:t>
      </w:r>
      <w:proofErr w:type="spellEnd"/>
      <w:r w:rsidR="005E3351" w:rsidRPr="00FA058B">
        <w:rPr>
          <w:sz w:val="21"/>
          <w:szCs w:val="21"/>
        </w:rPr>
        <w:t xml:space="preserve"> (</w:t>
      </w:r>
      <w:proofErr w:type="spellStart"/>
      <w:r w:rsidR="005E3351" w:rsidRPr="00FA058B">
        <w:rPr>
          <w:sz w:val="21"/>
          <w:szCs w:val="21"/>
        </w:rPr>
        <w:t>Sencha</w:t>
      </w:r>
      <w:proofErr w:type="spellEnd"/>
      <w:r w:rsidR="005E3351" w:rsidRPr="00FA058B">
        <w:rPr>
          <w:sz w:val="21"/>
          <w:szCs w:val="21"/>
        </w:rPr>
        <w:t xml:space="preserve"> CMD)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432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Version Control Syste</w:t>
      </w:r>
      <w:r w:rsidR="00AF3E4F" w:rsidRPr="00FA058B">
        <w:rPr>
          <w:sz w:val="21"/>
          <w:szCs w:val="21"/>
        </w:rPr>
        <w:t>m</w:t>
      </w:r>
      <w:r w:rsidR="00AF3E4F" w:rsidRPr="00FA058B">
        <w:rPr>
          <w:sz w:val="21"/>
          <w:szCs w:val="21"/>
        </w:rPr>
        <w:tab/>
        <w:t>: Microsoft VSS,SVN Repository, GIT</w:t>
      </w:r>
      <w:r w:rsidR="00596006" w:rsidRPr="00FA058B">
        <w:rPr>
          <w:sz w:val="21"/>
          <w:szCs w:val="21"/>
        </w:rPr>
        <w:t xml:space="preserve"> Repository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432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Application Framework</w:t>
      </w:r>
      <w:r w:rsidRPr="00FA058B">
        <w:rPr>
          <w:sz w:val="21"/>
          <w:szCs w:val="21"/>
        </w:rPr>
        <w:tab/>
        <w:t>: Jakarta Struts 1.</w:t>
      </w:r>
      <w:r w:rsidR="0039066B" w:rsidRPr="00FA058B">
        <w:rPr>
          <w:sz w:val="21"/>
          <w:szCs w:val="21"/>
        </w:rPr>
        <w:t>2</w:t>
      </w:r>
      <w:r w:rsidR="00A7512C" w:rsidRPr="00FA058B">
        <w:rPr>
          <w:sz w:val="21"/>
          <w:szCs w:val="21"/>
        </w:rPr>
        <w:t>, MVC</w:t>
      </w:r>
      <w:r w:rsidR="005E0B32" w:rsidRPr="00FA058B">
        <w:rPr>
          <w:sz w:val="21"/>
          <w:szCs w:val="21"/>
        </w:rPr>
        <w:t>, Spring</w:t>
      </w:r>
    </w:p>
    <w:p w:rsidR="009A708D" w:rsidRPr="00FA058B" w:rsidRDefault="009A708D" w:rsidP="009A708D">
      <w:pPr>
        <w:numPr>
          <w:ilvl w:val="0"/>
          <w:numId w:val="27"/>
        </w:numPr>
        <w:tabs>
          <w:tab w:val="left" w:pos="4320"/>
        </w:tabs>
        <w:spacing w:after="0"/>
        <w:ind w:right="540"/>
        <w:rPr>
          <w:sz w:val="21"/>
          <w:szCs w:val="21"/>
        </w:rPr>
      </w:pPr>
      <w:r w:rsidRPr="00FA058B">
        <w:rPr>
          <w:sz w:val="21"/>
          <w:szCs w:val="21"/>
        </w:rPr>
        <w:t>Messaging</w:t>
      </w:r>
      <w:r w:rsidRPr="00FA058B">
        <w:rPr>
          <w:sz w:val="21"/>
          <w:szCs w:val="21"/>
        </w:rPr>
        <w:tab/>
        <w:t xml:space="preserve">: </w:t>
      </w:r>
      <w:r w:rsidR="00721BA6" w:rsidRPr="00FA058B">
        <w:rPr>
          <w:sz w:val="21"/>
          <w:szCs w:val="21"/>
        </w:rPr>
        <w:t xml:space="preserve">EDMi Message Broking Services, </w:t>
      </w:r>
      <w:r w:rsidRPr="00FA058B">
        <w:rPr>
          <w:sz w:val="21"/>
          <w:szCs w:val="21"/>
        </w:rPr>
        <w:t>Tuxedo, M</w:t>
      </w:r>
      <w:r w:rsidR="0091097B" w:rsidRPr="00FA058B">
        <w:rPr>
          <w:sz w:val="21"/>
          <w:szCs w:val="21"/>
        </w:rPr>
        <w:t>i</w:t>
      </w:r>
      <w:r w:rsidRPr="00FA058B">
        <w:rPr>
          <w:sz w:val="21"/>
          <w:szCs w:val="21"/>
        </w:rPr>
        <w:t>s</w:t>
      </w:r>
      <w:r w:rsidR="0091097B" w:rsidRPr="00FA058B">
        <w:rPr>
          <w:sz w:val="21"/>
          <w:szCs w:val="21"/>
        </w:rPr>
        <w:t>y</w:t>
      </w:r>
      <w:r w:rsidRPr="00FA058B">
        <w:rPr>
          <w:sz w:val="21"/>
          <w:szCs w:val="21"/>
        </w:rPr>
        <w:t xml:space="preserve">s </w:t>
      </w:r>
      <w:proofErr w:type="spellStart"/>
      <w:r w:rsidRPr="00FA058B">
        <w:rPr>
          <w:sz w:val="21"/>
          <w:szCs w:val="21"/>
        </w:rPr>
        <w:t>Bankmaster</w:t>
      </w:r>
      <w:proofErr w:type="spellEnd"/>
      <w:r w:rsidRPr="00FA058B">
        <w:rPr>
          <w:sz w:val="21"/>
          <w:szCs w:val="21"/>
        </w:rPr>
        <w:t>, TEMENOS T24</w:t>
      </w:r>
    </w:p>
    <w:p w:rsidR="0091190F" w:rsidRPr="009A708D" w:rsidRDefault="0091190F" w:rsidP="0091190F">
      <w:pPr>
        <w:tabs>
          <w:tab w:val="left" w:pos="4320"/>
        </w:tabs>
        <w:spacing w:after="0"/>
        <w:ind w:right="540"/>
      </w:pPr>
    </w:p>
    <w:p w:rsidR="0091190F" w:rsidRDefault="003143DC" w:rsidP="0091190F">
      <w:pPr>
        <w:pStyle w:val="Heading2"/>
      </w:pPr>
      <w:r>
        <w:t>languages</w:t>
      </w:r>
    </w:p>
    <w:p w:rsidR="00EB0CB9" w:rsidRPr="00FA058B" w:rsidRDefault="003143DC" w:rsidP="0091190F">
      <w:pPr>
        <w:pStyle w:val="ListBullet"/>
        <w:rPr>
          <w:sz w:val="21"/>
          <w:szCs w:val="21"/>
        </w:rPr>
      </w:pPr>
      <w:r w:rsidRPr="00FA058B">
        <w:rPr>
          <w:sz w:val="21"/>
          <w:szCs w:val="21"/>
        </w:rPr>
        <w:t>English</w:t>
      </w:r>
      <w:r w:rsidR="00536428">
        <w:rPr>
          <w:sz w:val="21"/>
          <w:szCs w:val="21"/>
        </w:rPr>
        <w:t xml:space="preserve"> </w:t>
      </w:r>
    </w:p>
    <w:p w:rsidR="00EB0CB9" w:rsidRPr="00FA058B" w:rsidRDefault="003143DC" w:rsidP="0091190F">
      <w:pPr>
        <w:pStyle w:val="ListBullet"/>
        <w:rPr>
          <w:sz w:val="21"/>
          <w:szCs w:val="21"/>
        </w:rPr>
      </w:pPr>
      <w:r w:rsidRPr="00FA058B">
        <w:rPr>
          <w:sz w:val="21"/>
          <w:szCs w:val="21"/>
        </w:rPr>
        <w:t>Hindi</w:t>
      </w:r>
      <w:r w:rsidR="00536428">
        <w:rPr>
          <w:sz w:val="21"/>
          <w:szCs w:val="21"/>
        </w:rPr>
        <w:t xml:space="preserve"> </w:t>
      </w:r>
      <w:r w:rsidRPr="00FA058B">
        <w:rPr>
          <w:sz w:val="21"/>
          <w:szCs w:val="21"/>
        </w:rPr>
        <w:t xml:space="preserve"> </w:t>
      </w:r>
    </w:p>
    <w:p w:rsidR="00EB0CB9" w:rsidRPr="00FA058B" w:rsidRDefault="003143DC" w:rsidP="0091190F">
      <w:pPr>
        <w:pStyle w:val="ListBullet"/>
        <w:rPr>
          <w:sz w:val="21"/>
          <w:szCs w:val="21"/>
        </w:rPr>
      </w:pPr>
      <w:r w:rsidRPr="00FA058B">
        <w:rPr>
          <w:sz w:val="21"/>
          <w:szCs w:val="21"/>
        </w:rPr>
        <w:t>Telugu</w:t>
      </w:r>
    </w:p>
    <w:p w:rsidR="0091190F" w:rsidRPr="00FA058B" w:rsidRDefault="003143DC" w:rsidP="0091190F">
      <w:pPr>
        <w:pStyle w:val="ListBullet"/>
        <w:rPr>
          <w:sz w:val="21"/>
          <w:szCs w:val="21"/>
        </w:rPr>
      </w:pPr>
      <w:r w:rsidRPr="00FA058B">
        <w:rPr>
          <w:sz w:val="21"/>
          <w:szCs w:val="21"/>
        </w:rPr>
        <w:t>Tamil</w:t>
      </w:r>
      <w:r w:rsidR="00536428">
        <w:rPr>
          <w:sz w:val="21"/>
          <w:szCs w:val="21"/>
        </w:rPr>
        <w:t xml:space="preserve"> </w:t>
      </w:r>
    </w:p>
    <w:sdt>
      <w:sdtPr>
        <w:alias w:val="Experience:"/>
        <w:tag w:val="Experience:"/>
        <w:id w:val="171684534"/>
        <w:placeholder>
          <w:docPart w:val="277F978A020647B99228178DDC7A205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492310">
            <w:t>Experience</w:t>
          </w:r>
        </w:p>
      </w:sdtContent>
    </w:sdt>
    <w:p w:rsidR="00286693" w:rsidRDefault="00286693" w:rsidP="00286693">
      <w:pPr>
        <w:pStyle w:val="Heading2"/>
      </w:pPr>
      <w:r w:rsidRPr="00286693">
        <w:rPr>
          <w:caps w:val="0"/>
        </w:rPr>
        <w:t>CONSULTANT - BIG DATA</w:t>
      </w:r>
      <w:r>
        <w:t> | </w:t>
      </w:r>
      <w:r w:rsidRPr="00286693">
        <w:rPr>
          <w:caps w:val="0"/>
        </w:rPr>
        <w:t>STANDARD CHARTERED BANK</w:t>
      </w:r>
      <w:r>
        <w:t> | Jul</w:t>
      </w:r>
      <w:r w:rsidR="003E130D">
        <w:t xml:space="preserve"> </w:t>
      </w:r>
      <w:r>
        <w:t>2017 – till present</w:t>
      </w:r>
    </w:p>
    <w:p w:rsidR="00916004" w:rsidRPr="00492310" w:rsidRDefault="00916004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 xml:space="preserve">Successfully </w:t>
      </w:r>
      <w:r w:rsidRPr="00492310">
        <w:rPr>
          <w:rFonts w:eastAsia="HGPGothicE" w:cs="Arial"/>
          <w:color w:val="404040"/>
          <w:sz w:val="20"/>
          <w:szCs w:val="20"/>
        </w:rPr>
        <w:t>implemented the Log Analytics through Splunk POC (</w:t>
      </w:r>
      <w:r w:rsidRPr="00492310">
        <w:rPr>
          <w:rFonts w:eastAsia="HGPGothicE" w:cs="Arial"/>
          <w:color w:val="404040"/>
          <w:sz w:val="20"/>
          <w:szCs w:val="20"/>
        </w:rPr>
        <w:t xml:space="preserve">Business Activity Monitoring (BAM) Console Web application </w:t>
      </w:r>
      <w:r w:rsidRPr="00492310">
        <w:rPr>
          <w:rFonts w:eastAsia="HGPGothicE" w:cs="Arial"/>
          <w:color w:val="404040"/>
          <w:sz w:val="20"/>
          <w:szCs w:val="20"/>
        </w:rPr>
        <w:t>log analysis)</w:t>
      </w:r>
      <w:r w:rsidRPr="00492310">
        <w:rPr>
          <w:rFonts w:eastAsia="HGPGothicE" w:cs="Arial"/>
          <w:color w:val="404040"/>
          <w:sz w:val="20"/>
          <w:szCs w:val="20"/>
        </w:rPr>
        <w:t>.</w:t>
      </w:r>
      <w:r w:rsidR="004955A5" w:rsidRPr="00492310">
        <w:rPr>
          <w:rFonts w:eastAsia="HGPGothicE" w:cs="Arial"/>
          <w:color w:val="404040"/>
          <w:sz w:val="20"/>
          <w:szCs w:val="20"/>
        </w:rPr>
        <w:t xml:space="preserve"> Activities included :- SPLUNK System Administration (</w:t>
      </w:r>
      <w:r w:rsidR="004955A5" w:rsidRPr="00492310">
        <w:rPr>
          <w:rFonts w:eastAsia="HGPGothicE" w:cs="Arial"/>
          <w:i/>
          <w:color w:val="404040"/>
          <w:sz w:val="20"/>
          <w:szCs w:val="20"/>
        </w:rPr>
        <w:t>Configuring the components like CLUSTER MASTER, SEARCH HEAD, INDEXERS, HEAVY FORWARDERS, DEPLOYMENT SERVER, UNIVERSAL FORWARDER</w:t>
      </w:r>
      <w:r w:rsidR="004955A5" w:rsidRPr="00492310">
        <w:rPr>
          <w:rFonts w:eastAsia="HGPGothicE" w:cs="Arial"/>
          <w:color w:val="404040"/>
          <w:sz w:val="20"/>
          <w:szCs w:val="20"/>
        </w:rPr>
        <w:t xml:space="preserve">) and SPLUNK Data Administration (Creating </w:t>
      </w:r>
      <w:r w:rsidR="00554A21" w:rsidRPr="00492310">
        <w:rPr>
          <w:rFonts w:eastAsia="HGPGothicE" w:cs="Arial"/>
          <w:color w:val="404040"/>
          <w:sz w:val="20"/>
          <w:szCs w:val="20"/>
        </w:rPr>
        <w:t xml:space="preserve">and deploying </w:t>
      </w:r>
      <w:r w:rsidR="004955A5" w:rsidRPr="00492310">
        <w:rPr>
          <w:rFonts w:eastAsia="HGPGothicE" w:cs="Arial"/>
          <w:color w:val="404040"/>
          <w:sz w:val="20"/>
          <w:szCs w:val="20"/>
        </w:rPr>
        <w:t>the INDEXES and APPS, Writing the SPL queries</w:t>
      </w:r>
      <w:r w:rsidR="00554A21" w:rsidRPr="00492310">
        <w:rPr>
          <w:rFonts w:eastAsia="HGPGothicE" w:cs="Arial"/>
          <w:color w:val="404040"/>
          <w:sz w:val="20"/>
          <w:szCs w:val="20"/>
        </w:rPr>
        <w:t xml:space="preserve"> on SEARCH COPIES </w:t>
      </w:r>
      <w:proofErr w:type="spellStart"/>
      <w:r w:rsidR="00554A21" w:rsidRPr="00492310">
        <w:rPr>
          <w:rFonts w:eastAsia="HGPGothicE" w:cs="Arial"/>
          <w:color w:val="404040"/>
          <w:sz w:val="20"/>
          <w:szCs w:val="20"/>
        </w:rPr>
        <w:t>etc</w:t>
      </w:r>
      <w:proofErr w:type="spellEnd"/>
      <w:r w:rsidR="00554A21" w:rsidRPr="00492310">
        <w:rPr>
          <w:rFonts w:eastAsia="HGPGothicE" w:cs="Arial"/>
          <w:color w:val="404040"/>
          <w:sz w:val="20"/>
          <w:szCs w:val="20"/>
        </w:rPr>
        <w:t>)</w:t>
      </w:r>
    </w:p>
    <w:p w:rsidR="00916004" w:rsidRPr="00492310" w:rsidRDefault="00916004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Developed the Data processing layer</w:t>
      </w:r>
      <w:r w:rsidR="00585325" w:rsidRPr="00492310">
        <w:rPr>
          <w:rFonts w:eastAsia="HGPGothicE" w:cs="Arial"/>
          <w:color w:val="404040"/>
          <w:sz w:val="20"/>
          <w:szCs w:val="20"/>
        </w:rPr>
        <w:t xml:space="preserve"> (Big data –</w:t>
      </w:r>
      <w:r w:rsidR="001072CF" w:rsidRPr="00492310">
        <w:rPr>
          <w:rFonts w:eastAsia="HGPGothicE" w:cs="Arial"/>
          <w:color w:val="404040"/>
          <w:sz w:val="20"/>
          <w:szCs w:val="20"/>
        </w:rPr>
        <w:t>SCALA</w:t>
      </w:r>
      <w:r w:rsidR="00585325" w:rsidRPr="00492310">
        <w:rPr>
          <w:rFonts w:eastAsia="HGPGothicE" w:cs="Arial"/>
          <w:color w:val="404040"/>
          <w:sz w:val="20"/>
          <w:szCs w:val="20"/>
        </w:rPr>
        <w:t>)</w:t>
      </w:r>
      <w:r w:rsidRPr="00492310">
        <w:rPr>
          <w:rFonts w:eastAsia="HGPGothicE" w:cs="Arial"/>
          <w:color w:val="404040"/>
          <w:sz w:val="20"/>
          <w:szCs w:val="20"/>
        </w:rPr>
        <w:t xml:space="preserve"> for Client Journey </w:t>
      </w:r>
      <w:r w:rsidR="00585325" w:rsidRPr="00492310">
        <w:rPr>
          <w:rFonts w:eastAsia="HGPGothicE" w:cs="Arial"/>
          <w:color w:val="404040"/>
          <w:sz w:val="20"/>
          <w:szCs w:val="20"/>
        </w:rPr>
        <w:t>dash boards (data extraction from HBASE tables and processing the data based on the BRD)</w:t>
      </w:r>
    </w:p>
    <w:p w:rsidR="004955A5" w:rsidRPr="00492310" w:rsidRDefault="004955A5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Developed the REST API for Client Journey clients</w:t>
      </w:r>
      <w:r w:rsidR="001072CF" w:rsidRPr="00492310">
        <w:rPr>
          <w:rFonts w:eastAsia="HGPGothicE" w:cs="Arial"/>
          <w:color w:val="404040"/>
          <w:sz w:val="20"/>
          <w:szCs w:val="20"/>
        </w:rPr>
        <w:t xml:space="preserve"> </w:t>
      </w:r>
    </w:p>
    <w:p w:rsidR="00554A21" w:rsidRPr="00492310" w:rsidRDefault="004955A5" w:rsidP="00E526EA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 xml:space="preserve">Developed the </w:t>
      </w:r>
      <w:r w:rsidR="00554A21" w:rsidRPr="00492310">
        <w:rPr>
          <w:rFonts w:eastAsia="HGPGothicE" w:cs="Arial"/>
          <w:color w:val="404040"/>
          <w:sz w:val="20"/>
          <w:szCs w:val="20"/>
        </w:rPr>
        <w:t xml:space="preserve">notebooks for Client Journey </w:t>
      </w:r>
      <w:r w:rsidR="001072CF" w:rsidRPr="00492310">
        <w:rPr>
          <w:rFonts w:eastAsia="HGPGothicE" w:cs="Arial"/>
          <w:color w:val="404040"/>
          <w:sz w:val="20"/>
          <w:szCs w:val="20"/>
        </w:rPr>
        <w:t>users</w:t>
      </w:r>
      <w:r w:rsidR="00554A21" w:rsidRPr="00492310">
        <w:rPr>
          <w:rFonts w:eastAsia="HGPGothicE" w:cs="Arial"/>
          <w:color w:val="404040"/>
          <w:sz w:val="20"/>
          <w:szCs w:val="20"/>
        </w:rPr>
        <w:t xml:space="preserve"> </w:t>
      </w:r>
      <w:r w:rsidR="001072CF" w:rsidRPr="00492310">
        <w:rPr>
          <w:rFonts w:eastAsia="HGPGothicE" w:cs="Arial"/>
          <w:color w:val="404040"/>
          <w:sz w:val="20"/>
          <w:szCs w:val="20"/>
        </w:rPr>
        <w:t xml:space="preserve">using </w:t>
      </w:r>
      <w:r w:rsidR="00554A21" w:rsidRPr="00492310">
        <w:rPr>
          <w:rFonts w:eastAsia="HGPGothicE" w:cs="Arial"/>
          <w:color w:val="404040"/>
          <w:sz w:val="20"/>
          <w:szCs w:val="20"/>
        </w:rPr>
        <w:t>Apache Zeppelin</w:t>
      </w:r>
    </w:p>
    <w:p w:rsidR="00286693" w:rsidRPr="00492310" w:rsidRDefault="00286693" w:rsidP="00E526EA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 xml:space="preserve">Successfully implemented the Business Activity Monitoring (BAM) Console Web application for </w:t>
      </w:r>
      <w:r w:rsidR="00575DCE" w:rsidRPr="00492310">
        <w:rPr>
          <w:rFonts w:eastAsia="HGPGothicE" w:cs="Arial"/>
          <w:color w:val="404040"/>
          <w:sz w:val="20"/>
          <w:szCs w:val="20"/>
        </w:rPr>
        <w:t>Financial Markets</w:t>
      </w:r>
      <w:r w:rsidR="00575DCE" w:rsidRPr="00492310">
        <w:rPr>
          <w:rFonts w:eastAsia="HGPGothicE" w:cs="Arial"/>
          <w:color w:val="404040"/>
          <w:sz w:val="20"/>
          <w:szCs w:val="20"/>
        </w:rPr>
        <w:t xml:space="preserve">, </w:t>
      </w:r>
      <w:r w:rsidRPr="00492310">
        <w:rPr>
          <w:rFonts w:eastAsia="HGPGothicE" w:cs="Arial"/>
          <w:color w:val="404040"/>
          <w:sz w:val="20"/>
          <w:szCs w:val="20"/>
        </w:rPr>
        <w:t>Security Settlements</w:t>
      </w:r>
      <w:r w:rsidR="00575DCE" w:rsidRPr="00492310">
        <w:rPr>
          <w:rFonts w:eastAsia="HGPGothicE" w:cs="Arial"/>
          <w:color w:val="404040"/>
          <w:sz w:val="20"/>
          <w:szCs w:val="20"/>
        </w:rPr>
        <w:t xml:space="preserve"> and Sanctions</w:t>
      </w:r>
      <w:r w:rsidRPr="00492310">
        <w:rPr>
          <w:rFonts w:eastAsia="HGPGothicE" w:cs="Arial"/>
          <w:color w:val="404040"/>
          <w:sz w:val="20"/>
          <w:szCs w:val="20"/>
        </w:rPr>
        <w:t>.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Developed the Data injection layer</w:t>
      </w:r>
      <w:r w:rsidR="00575DCE" w:rsidRPr="00492310">
        <w:rPr>
          <w:rFonts w:eastAsia="HGPGothicE" w:cs="Arial"/>
          <w:color w:val="404040"/>
          <w:sz w:val="20"/>
          <w:szCs w:val="20"/>
        </w:rPr>
        <w:t xml:space="preserve"> (TALEND)</w:t>
      </w:r>
      <w:r w:rsidRPr="00492310">
        <w:rPr>
          <w:rFonts w:eastAsia="HGPGothicE" w:cs="Arial"/>
          <w:color w:val="404040"/>
          <w:sz w:val="20"/>
          <w:szCs w:val="20"/>
        </w:rPr>
        <w:t xml:space="preserve"> for Business Activity Monitoring System for Security Settlements, Sanctions and Financial Markets (data extraction from third party systems like EDMi Message Broking Services, Teradata, MySQL and Oracle Databases).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Interfaced the Data Injection layer with Big data system through Talend and Apache Kafka components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Implemented the Talend Components for data injection and extraction from HBASE, CASSANDRA</w:t>
      </w:r>
      <w:r w:rsidR="00927267" w:rsidRPr="00492310">
        <w:rPr>
          <w:rFonts w:eastAsia="HGPGothicE" w:cs="Arial"/>
          <w:color w:val="404040"/>
          <w:sz w:val="20"/>
          <w:szCs w:val="20"/>
        </w:rPr>
        <w:t xml:space="preserve">, </w:t>
      </w:r>
      <w:r w:rsidR="00C95FAA" w:rsidRPr="00492310">
        <w:rPr>
          <w:rFonts w:eastAsia="HGPGothicE" w:cs="Arial"/>
          <w:color w:val="404040"/>
          <w:sz w:val="20"/>
          <w:szCs w:val="20"/>
        </w:rPr>
        <w:t>TERADATA</w:t>
      </w:r>
      <w:r w:rsidRPr="00492310">
        <w:rPr>
          <w:rFonts w:eastAsia="HGPGothicE" w:cs="Arial"/>
          <w:color w:val="404040"/>
          <w:sz w:val="20"/>
          <w:szCs w:val="20"/>
        </w:rPr>
        <w:t xml:space="preserve"> and HADOOP File systems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 xml:space="preserve">Enhanced technical support to other BAM’s like Payments (STS, S2B etc.), Unit Trust, Private Banking, Data and Corporate Actions. 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 xml:space="preserve">Involved in deploying the BAM Console application in JBOSS application server 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Successfully implemented the 3</w:t>
      </w:r>
      <w:r w:rsidRPr="00492310">
        <w:rPr>
          <w:rFonts w:eastAsia="HGPGothicE" w:cs="Arial"/>
          <w:color w:val="404040"/>
          <w:sz w:val="20"/>
          <w:szCs w:val="20"/>
          <w:vertAlign w:val="superscript"/>
        </w:rPr>
        <w:t>rd</w:t>
      </w:r>
      <w:r w:rsidRPr="00492310">
        <w:rPr>
          <w:rFonts w:eastAsia="HGPGothicE" w:cs="Arial"/>
          <w:color w:val="404040"/>
          <w:sz w:val="20"/>
          <w:szCs w:val="20"/>
        </w:rPr>
        <w:t xml:space="preserve"> Eye Mobile App (Integration of IOS app with REST Web services)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Involved in Apache Web server configuration for 3</w:t>
      </w:r>
      <w:r w:rsidRPr="00492310">
        <w:rPr>
          <w:rFonts w:eastAsia="HGPGothicE" w:cs="Arial"/>
          <w:color w:val="404040"/>
          <w:sz w:val="20"/>
          <w:szCs w:val="20"/>
          <w:vertAlign w:val="superscript"/>
        </w:rPr>
        <w:t>rd</w:t>
      </w:r>
      <w:r w:rsidRPr="00492310">
        <w:rPr>
          <w:rFonts w:eastAsia="HGPGothicE" w:cs="Arial"/>
          <w:color w:val="404040"/>
          <w:sz w:val="20"/>
          <w:szCs w:val="20"/>
        </w:rPr>
        <w:t xml:space="preserve"> Eye Mobile App 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Involved in preparing the GAP analysis documents, Business Requirement Documents (BRD’s)  and Change Request Documents</w:t>
      </w:r>
    </w:p>
    <w:p w:rsidR="00286693" w:rsidRPr="00492310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0"/>
          <w:szCs w:val="20"/>
        </w:rPr>
      </w:pPr>
      <w:r w:rsidRPr="00492310">
        <w:rPr>
          <w:rFonts w:eastAsia="HGPGothicE" w:cs="Arial"/>
          <w:color w:val="404040"/>
          <w:sz w:val="20"/>
          <w:szCs w:val="20"/>
        </w:rPr>
        <w:t>Involved in Test Cases (Unit and Functional) preparation for BAM Console Application</w:t>
      </w:r>
    </w:p>
    <w:p w:rsidR="00286693" w:rsidRDefault="00286693" w:rsidP="00286693">
      <w:pPr>
        <w:pStyle w:val="ListBullet"/>
        <w:numPr>
          <w:ilvl w:val="0"/>
          <w:numId w:val="30"/>
        </w:numPr>
        <w:spacing w:after="0" w:line="240" w:lineRule="auto"/>
        <w:contextualSpacing w:val="0"/>
        <w:jc w:val="both"/>
        <w:rPr>
          <w:sz w:val="21"/>
          <w:szCs w:val="21"/>
        </w:rPr>
      </w:pPr>
      <w:r w:rsidRPr="00492310">
        <w:rPr>
          <w:rFonts w:eastAsia="HGPGothicE" w:cs="Arial"/>
          <w:color w:val="404040"/>
          <w:sz w:val="20"/>
          <w:szCs w:val="20"/>
        </w:rPr>
        <w:t xml:space="preserve">Hands on experience in using the development tools like </w:t>
      </w:r>
      <w:r w:rsidRPr="00492310">
        <w:rPr>
          <w:rFonts w:eastAsia="HGPGothicE" w:cs="Arial"/>
          <w:i/>
          <w:color w:val="404040"/>
          <w:sz w:val="20"/>
          <w:szCs w:val="20"/>
        </w:rPr>
        <w:t xml:space="preserve">Talend </w:t>
      </w:r>
      <w:r w:rsidR="00E16C57" w:rsidRPr="00492310">
        <w:rPr>
          <w:rFonts w:eastAsia="HGPGothicE" w:cs="Arial"/>
          <w:i/>
          <w:color w:val="404040"/>
          <w:sz w:val="20"/>
          <w:szCs w:val="20"/>
        </w:rPr>
        <w:t xml:space="preserve">6.3, 6.4, </w:t>
      </w:r>
      <w:r w:rsidR="00585325" w:rsidRPr="00492310">
        <w:rPr>
          <w:rFonts w:eastAsia="HGPGothicE" w:cs="Arial"/>
          <w:i/>
          <w:color w:val="404040"/>
          <w:sz w:val="20"/>
          <w:szCs w:val="20"/>
        </w:rPr>
        <w:t>6.5, Apache Kafka, Apache Zeppelin</w:t>
      </w:r>
      <w:r w:rsidRPr="00492310">
        <w:rPr>
          <w:rFonts w:eastAsia="HGPGothicE" w:cs="Arial"/>
          <w:i/>
          <w:color w:val="404040"/>
          <w:sz w:val="20"/>
          <w:szCs w:val="20"/>
        </w:rPr>
        <w:t xml:space="preserve">, Eclipse </w:t>
      </w:r>
      <w:r w:rsidR="00585325" w:rsidRPr="00492310">
        <w:rPr>
          <w:rFonts w:eastAsia="HGPGothicE" w:cs="Arial"/>
          <w:i/>
          <w:color w:val="404040"/>
          <w:sz w:val="20"/>
          <w:szCs w:val="20"/>
        </w:rPr>
        <w:t>Neon</w:t>
      </w:r>
      <w:r w:rsidRPr="00492310">
        <w:rPr>
          <w:rFonts w:eastAsia="HGPGothicE" w:cs="Arial"/>
          <w:i/>
          <w:color w:val="404040"/>
          <w:sz w:val="20"/>
          <w:szCs w:val="20"/>
        </w:rPr>
        <w:t>, SQL Developer,  Maven 3.1, Note++ etc., Application Servers like JBOSS 6.4 and Tomcat 8.0 &amp; Apache 2.4</w:t>
      </w:r>
      <w:r w:rsidRPr="00492310">
        <w:rPr>
          <w:rFonts w:eastAsia="HGPGothicE" w:cs="Arial"/>
          <w:color w:val="404040"/>
          <w:sz w:val="20"/>
          <w:szCs w:val="20"/>
        </w:rPr>
        <w:t xml:space="preserve"> </w:t>
      </w:r>
      <w:r w:rsidRPr="00492310">
        <w:rPr>
          <w:rFonts w:eastAsia="HGPGothicE" w:cs="Arial"/>
          <w:i/>
          <w:color w:val="404040"/>
          <w:sz w:val="20"/>
          <w:szCs w:val="20"/>
        </w:rPr>
        <w:t>web server</w:t>
      </w:r>
    </w:p>
    <w:p w:rsidR="00286693" w:rsidRDefault="00286693">
      <w:pPr>
        <w:pStyle w:val="Heading2"/>
      </w:pPr>
    </w:p>
    <w:p w:rsidR="006270A9" w:rsidRDefault="00D36CA2">
      <w:pPr>
        <w:pStyle w:val="Heading2"/>
      </w:pPr>
      <w:r>
        <w:t>it project manager</w:t>
      </w:r>
      <w:r w:rsidR="009D5933">
        <w:t> | </w:t>
      </w:r>
      <w:r>
        <w:t>crane bank limited</w:t>
      </w:r>
      <w:r w:rsidR="009D5933">
        <w:t> | </w:t>
      </w:r>
      <w:r>
        <w:t>jan 2010 – jan 2017</w:t>
      </w:r>
    </w:p>
    <w:p w:rsidR="009C312E" w:rsidRPr="004F2C92" w:rsidRDefault="009C312E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Successfully implemented the Internet Banking (Retail and Corporate) solution with</w:t>
      </w:r>
      <w:r w:rsidR="000F44B0" w:rsidRPr="004F2C92">
        <w:rPr>
          <w:sz w:val="20"/>
          <w:szCs w:val="20"/>
        </w:rPr>
        <w:t xml:space="preserve"> the team size of </w:t>
      </w:r>
      <w:r w:rsidR="00543922" w:rsidRPr="004F2C92">
        <w:rPr>
          <w:sz w:val="20"/>
          <w:szCs w:val="20"/>
        </w:rPr>
        <w:t>10</w:t>
      </w:r>
      <w:r w:rsidR="000F44B0" w:rsidRPr="004F2C92">
        <w:rPr>
          <w:sz w:val="20"/>
          <w:szCs w:val="20"/>
        </w:rPr>
        <w:t>.</w:t>
      </w:r>
    </w:p>
    <w:p w:rsidR="00D36CA2" w:rsidRPr="004F2C92" w:rsidRDefault="00D36CA2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Took charge </w:t>
      </w:r>
      <w:r w:rsidR="009C312E" w:rsidRPr="004F2C92">
        <w:rPr>
          <w:sz w:val="20"/>
          <w:szCs w:val="20"/>
        </w:rPr>
        <w:t>of a</w:t>
      </w:r>
      <w:r w:rsidRPr="004F2C92">
        <w:rPr>
          <w:sz w:val="20"/>
          <w:szCs w:val="20"/>
        </w:rPr>
        <w:t xml:space="preserve"> third party biller systems integration with Core Banking system which was successfully rolled out across 8 billers (UMEME, NWSC, NSSF, URA, KYU, MAK, KPS</w:t>
      </w:r>
      <w:r w:rsidR="00176947" w:rsidRPr="004F2C92">
        <w:rPr>
          <w:sz w:val="20"/>
          <w:szCs w:val="20"/>
        </w:rPr>
        <w:t xml:space="preserve"> and PAYWAY</w:t>
      </w:r>
      <w:r w:rsidRPr="004F2C92">
        <w:rPr>
          <w:sz w:val="20"/>
          <w:szCs w:val="20"/>
        </w:rPr>
        <w:t>).</w:t>
      </w:r>
    </w:p>
    <w:p w:rsidR="00D36CA2" w:rsidRPr="004F2C92" w:rsidRDefault="00D36CA2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Successfully </w:t>
      </w:r>
      <w:r w:rsidR="000F44B0" w:rsidRPr="004F2C92">
        <w:rPr>
          <w:sz w:val="20"/>
          <w:szCs w:val="20"/>
        </w:rPr>
        <w:t xml:space="preserve">executed the data migration </w:t>
      </w:r>
      <w:r w:rsidRPr="004F2C92">
        <w:rPr>
          <w:sz w:val="20"/>
          <w:szCs w:val="20"/>
        </w:rPr>
        <w:t xml:space="preserve">project </w:t>
      </w:r>
      <w:r w:rsidR="000F44B0" w:rsidRPr="004F2C92">
        <w:rPr>
          <w:sz w:val="20"/>
          <w:szCs w:val="20"/>
        </w:rPr>
        <w:t xml:space="preserve">from </w:t>
      </w:r>
      <w:r w:rsidR="009A708D" w:rsidRPr="004F2C92">
        <w:rPr>
          <w:sz w:val="20"/>
          <w:szCs w:val="20"/>
        </w:rPr>
        <w:t>Mi</w:t>
      </w:r>
      <w:r w:rsidR="000F44B0" w:rsidRPr="004F2C92">
        <w:rPr>
          <w:sz w:val="20"/>
          <w:szCs w:val="20"/>
        </w:rPr>
        <w:t>sys Bank Master (legacy) system to TEMENOS- T24 Core Banking system with a cross teams (like Business, Technical, Audit, Risk and TEMENOS Vendor)</w:t>
      </w:r>
    </w:p>
    <w:p w:rsidR="00543922" w:rsidRPr="004F2C92" w:rsidRDefault="00543922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lastRenderedPageBreak/>
        <w:t>Implemented the Internal Customer Support Desk tool with the team size of 15</w:t>
      </w:r>
    </w:p>
    <w:p w:rsidR="00590733" w:rsidRPr="004F2C92" w:rsidRDefault="00590733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Took charge of an in-house team for enhancements in TEMENOS - T24 Core banking system like new product designing, changes and reports</w:t>
      </w:r>
    </w:p>
    <w:p w:rsidR="00590733" w:rsidRPr="004F2C92" w:rsidRDefault="00590733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Involved in preparing the GAP analysis documents, Business Requirement Documents (BRD’s)  and </w:t>
      </w:r>
      <w:r w:rsidR="000E0B76" w:rsidRPr="004F2C92">
        <w:rPr>
          <w:sz w:val="20"/>
          <w:szCs w:val="20"/>
        </w:rPr>
        <w:t>Change Request</w:t>
      </w:r>
      <w:r w:rsidR="00FA1555" w:rsidRPr="004F2C92">
        <w:rPr>
          <w:sz w:val="20"/>
          <w:szCs w:val="20"/>
        </w:rPr>
        <w:t xml:space="preserve"> Documents</w:t>
      </w:r>
      <w:r w:rsidRPr="004F2C92">
        <w:rPr>
          <w:sz w:val="20"/>
          <w:szCs w:val="20"/>
        </w:rPr>
        <w:t xml:space="preserve"> for TEMENOS - T24 system</w:t>
      </w:r>
    </w:p>
    <w:p w:rsidR="007028BB" w:rsidRPr="004F2C92" w:rsidRDefault="007028BB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Requirement gatherings, FSD preparation and Test Cases (Unit and Functional) preparation.</w:t>
      </w:r>
    </w:p>
    <w:p w:rsidR="007028BB" w:rsidRPr="004F2C92" w:rsidRDefault="007028BB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Middleware Interface designing, Web services development (Client and Server)</w:t>
      </w:r>
      <w:r w:rsidR="0059071C" w:rsidRPr="004F2C92">
        <w:rPr>
          <w:sz w:val="20"/>
          <w:szCs w:val="20"/>
        </w:rPr>
        <w:t xml:space="preserve">, Java </w:t>
      </w:r>
      <w:r w:rsidR="00A1794B" w:rsidRPr="004F2C92">
        <w:rPr>
          <w:sz w:val="20"/>
          <w:szCs w:val="20"/>
        </w:rPr>
        <w:t xml:space="preserve">Servlets, JSP’s </w:t>
      </w:r>
      <w:r w:rsidR="0059071C" w:rsidRPr="004F2C92">
        <w:rPr>
          <w:sz w:val="20"/>
          <w:szCs w:val="20"/>
        </w:rPr>
        <w:t>Coding and Database Designing.</w:t>
      </w:r>
    </w:p>
    <w:p w:rsidR="00A1794B" w:rsidRPr="004F2C92" w:rsidRDefault="00A1794B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Managed Webserver, Application and Database servers in Solaris 10 environment for the bank.</w:t>
      </w:r>
    </w:p>
    <w:p w:rsidR="00D36CA2" w:rsidRPr="004F2C92" w:rsidRDefault="00D36CA2" w:rsidP="00D36CA2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Managed of </w:t>
      </w:r>
      <w:r w:rsidR="000F44B0" w:rsidRPr="004F2C92">
        <w:rPr>
          <w:sz w:val="20"/>
          <w:szCs w:val="20"/>
        </w:rPr>
        <w:t xml:space="preserve">55 </w:t>
      </w:r>
      <w:r w:rsidRPr="004F2C92">
        <w:rPr>
          <w:sz w:val="20"/>
          <w:szCs w:val="20"/>
        </w:rPr>
        <w:t>employees across 4</w:t>
      </w:r>
      <w:r w:rsidR="000F44B0" w:rsidRPr="004F2C92">
        <w:rPr>
          <w:sz w:val="20"/>
          <w:szCs w:val="20"/>
        </w:rPr>
        <w:t>6</w:t>
      </w:r>
      <w:r w:rsidRPr="004F2C92">
        <w:rPr>
          <w:sz w:val="20"/>
          <w:szCs w:val="20"/>
        </w:rPr>
        <w:t xml:space="preserve"> </w:t>
      </w:r>
      <w:r w:rsidR="000F44B0" w:rsidRPr="004F2C92">
        <w:rPr>
          <w:sz w:val="20"/>
          <w:szCs w:val="20"/>
        </w:rPr>
        <w:t xml:space="preserve">bank branches </w:t>
      </w:r>
      <w:r w:rsidRPr="004F2C92">
        <w:rPr>
          <w:sz w:val="20"/>
          <w:szCs w:val="20"/>
        </w:rPr>
        <w:t xml:space="preserve">including offshore and </w:t>
      </w:r>
      <w:r w:rsidR="000F44B0" w:rsidRPr="004F2C92">
        <w:rPr>
          <w:sz w:val="20"/>
          <w:szCs w:val="20"/>
        </w:rPr>
        <w:t>onsite team</w:t>
      </w:r>
    </w:p>
    <w:p w:rsidR="005C54F4" w:rsidRPr="004F2C92" w:rsidRDefault="005C54F4" w:rsidP="005C54F4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Led a team of technical and functional staff to monitor and support the existing banking applications like Internet Banking, TEMENOS – T24 Core banking products, Card system (Debit &amp; Credit), FINPAY (Utility billers) System, Reporting System etc.</w:t>
      </w:r>
    </w:p>
    <w:p w:rsidR="00A1794B" w:rsidRDefault="00A1794B" w:rsidP="00C20733">
      <w:pPr>
        <w:pStyle w:val="ListBullet"/>
      </w:pPr>
      <w:r w:rsidRPr="004F2C92">
        <w:rPr>
          <w:sz w:val="20"/>
          <w:szCs w:val="20"/>
        </w:rPr>
        <w:t>Hands on experience in using the development tools like Eclipse, NetBeans IDE, Toad,  Maven, Ant, EditPlus etc., Application Servers like Apache 2.4, JBoss 4.2 and Tomcat 8.0</w:t>
      </w:r>
      <w:r>
        <w:t xml:space="preserve"> </w:t>
      </w:r>
    </w:p>
    <w:p w:rsidR="00C56D2F" w:rsidRDefault="00C56D2F" w:rsidP="00C56D2F">
      <w:pPr>
        <w:pStyle w:val="ListBullet"/>
        <w:numPr>
          <w:ilvl w:val="0"/>
          <w:numId w:val="0"/>
        </w:numPr>
        <w:ind w:left="216" w:hanging="216"/>
      </w:pPr>
    </w:p>
    <w:p w:rsidR="006270A9" w:rsidRDefault="005E0351">
      <w:pPr>
        <w:pStyle w:val="Heading2"/>
      </w:pPr>
      <w:r>
        <w:t>project lead</w:t>
      </w:r>
      <w:r w:rsidR="009D5933">
        <w:t> | </w:t>
      </w:r>
      <w:r>
        <w:t>vayana (india) private limited</w:t>
      </w:r>
      <w:r w:rsidR="009D5933">
        <w:t> | </w:t>
      </w:r>
      <w:r>
        <w:t>jun 2007 – dec 2009</w:t>
      </w:r>
    </w:p>
    <w:p w:rsidR="00D33FE5" w:rsidRPr="004F2C92" w:rsidRDefault="00D33FE5" w:rsidP="00D33FE5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Successfully implemented the Internet Banking (Retail) solution in </w:t>
      </w:r>
      <w:r w:rsidR="0062402F" w:rsidRPr="004F2C92">
        <w:rPr>
          <w:sz w:val="20"/>
          <w:szCs w:val="20"/>
        </w:rPr>
        <w:t>Barwa</w:t>
      </w:r>
      <w:r w:rsidRPr="004F2C92">
        <w:rPr>
          <w:sz w:val="20"/>
          <w:szCs w:val="20"/>
        </w:rPr>
        <w:t xml:space="preserve"> Bank – </w:t>
      </w:r>
      <w:r w:rsidR="0062402F" w:rsidRPr="004F2C92">
        <w:rPr>
          <w:sz w:val="20"/>
          <w:szCs w:val="20"/>
        </w:rPr>
        <w:t xml:space="preserve">Qatar </w:t>
      </w:r>
      <w:r w:rsidRPr="004F2C92">
        <w:rPr>
          <w:sz w:val="20"/>
          <w:szCs w:val="20"/>
        </w:rPr>
        <w:t xml:space="preserve">with the team size of </w:t>
      </w:r>
      <w:r w:rsidR="00262E1E" w:rsidRPr="004F2C92">
        <w:rPr>
          <w:sz w:val="20"/>
          <w:szCs w:val="20"/>
        </w:rPr>
        <w:t>20</w:t>
      </w:r>
    </w:p>
    <w:p w:rsidR="001B29CF" w:rsidRPr="004F2C92" w:rsidRDefault="0062402F" w:rsidP="001B29CF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Successfully implemented the Internet Banking (Retail) solution in Arab National Bank – Riyadh with the team size of </w:t>
      </w:r>
      <w:r w:rsidR="00262E1E" w:rsidRPr="004F2C92">
        <w:rPr>
          <w:sz w:val="20"/>
          <w:szCs w:val="20"/>
        </w:rPr>
        <w:t>15</w:t>
      </w:r>
    </w:p>
    <w:p w:rsidR="003413D0" w:rsidRPr="004F2C92" w:rsidRDefault="003413D0" w:rsidP="001B29CF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preparing the GAP analysis documents and Business Requirement Documents (BRD’s) for Internet Banking application (Retail and Corporate)</w:t>
      </w:r>
    </w:p>
    <w:p w:rsidR="0062402F" w:rsidRPr="004F2C92" w:rsidRDefault="0062402F" w:rsidP="001B29CF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Requirement gatherings, FSD preparation and Test Cases (Unit and Functional) preparation</w:t>
      </w:r>
    </w:p>
    <w:p w:rsidR="0062402F" w:rsidRPr="004F2C92" w:rsidRDefault="0062402F" w:rsidP="001B29CF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Middleware Interface designing, Web services development (Client and Server), Java Servlets, JSP’s Coding and Database Designing</w:t>
      </w:r>
    </w:p>
    <w:p w:rsidR="00262E1E" w:rsidRPr="00F5529F" w:rsidRDefault="00262E1E" w:rsidP="00262E1E">
      <w:pPr>
        <w:pStyle w:val="ListBullet"/>
        <w:rPr>
          <w:sz w:val="21"/>
          <w:szCs w:val="21"/>
        </w:rPr>
      </w:pPr>
      <w:r w:rsidRPr="004F2C92">
        <w:rPr>
          <w:sz w:val="20"/>
          <w:szCs w:val="20"/>
        </w:rPr>
        <w:t>Managed of 20 employees across the projects including offshore and onsite team</w:t>
      </w:r>
    </w:p>
    <w:p w:rsidR="005E0351" w:rsidRDefault="005E0351" w:rsidP="005E0351">
      <w:pPr>
        <w:pStyle w:val="ListBullet"/>
        <w:numPr>
          <w:ilvl w:val="0"/>
          <w:numId w:val="0"/>
        </w:numPr>
        <w:ind w:left="216" w:hanging="216"/>
      </w:pPr>
    </w:p>
    <w:p w:rsidR="005E0351" w:rsidRDefault="005E0351" w:rsidP="005E0351">
      <w:pPr>
        <w:pStyle w:val="Heading2"/>
      </w:pPr>
      <w:r>
        <w:t>software engineer | phoenix it solutions ltd| may 2004 – jun 2007</w:t>
      </w:r>
    </w:p>
    <w:p w:rsidR="00F7288B" w:rsidRPr="004F2C92" w:rsidRDefault="00F7288B" w:rsidP="00F7288B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Successfully developed and deployed the Billing module (LT and HT) of mpower – IMBC (Integrated Metering, Billing and Collection</w:t>
      </w:r>
      <w:r w:rsidR="00D31C60" w:rsidRPr="004F2C92">
        <w:rPr>
          <w:sz w:val="20"/>
          <w:szCs w:val="20"/>
        </w:rPr>
        <w:t>)</w:t>
      </w:r>
      <w:r w:rsidRPr="004F2C92">
        <w:rPr>
          <w:sz w:val="20"/>
          <w:szCs w:val="20"/>
        </w:rPr>
        <w:t xml:space="preserve"> </w:t>
      </w:r>
      <w:r w:rsidR="00D31C60" w:rsidRPr="004F2C92">
        <w:rPr>
          <w:sz w:val="20"/>
          <w:szCs w:val="20"/>
        </w:rPr>
        <w:t>p</w:t>
      </w:r>
      <w:r w:rsidRPr="004F2C92">
        <w:rPr>
          <w:sz w:val="20"/>
          <w:szCs w:val="20"/>
        </w:rPr>
        <w:t>roject for KESCO (Kanpur Electricity Supply Company)</w:t>
      </w:r>
    </w:p>
    <w:p w:rsidR="00D31C60" w:rsidRPr="004F2C92" w:rsidRDefault="00D31C60" w:rsidP="00F7288B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design and coding part of the Billing module</w:t>
      </w:r>
    </w:p>
    <w:p w:rsidR="00DA335D" w:rsidRPr="004F2C92" w:rsidRDefault="00DA335D" w:rsidP="00DA335D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Successfully developed and deployed the Energy Audit System</w:t>
      </w:r>
      <w:r w:rsidR="008D016D" w:rsidRPr="004F2C92">
        <w:rPr>
          <w:sz w:val="20"/>
          <w:szCs w:val="20"/>
        </w:rPr>
        <w:t xml:space="preserve"> (Technical and Commercial Losses)</w:t>
      </w:r>
      <w:r w:rsidRPr="004F2C92">
        <w:rPr>
          <w:sz w:val="20"/>
          <w:szCs w:val="20"/>
        </w:rPr>
        <w:t xml:space="preserve"> and Accounting</w:t>
      </w:r>
      <w:r w:rsidR="008D016D" w:rsidRPr="004F2C92">
        <w:rPr>
          <w:sz w:val="20"/>
          <w:szCs w:val="20"/>
        </w:rPr>
        <w:t xml:space="preserve"> (Revenue Journal, General Ledger, Trial Balance and Consumer Ledger)</w:t>
      </w:r>
      <w:r w:rsidRPr="004F2C92">
        <w:rPr>
          <w:sz w:val="20"/>
          <w:szCs w:val="20"/>
        </w:rPr>
        <w:t xml:space="preserve"> module of mpower – CBP (Computerized Billing Project) for NEA (Nepal Electricity Authority)</w:t>
      </w:r>
    </w:p>
    <w:p w:rsidR="00DA335D" w:rsidRPr="004F2C92" w:rsidRDefault="00DA335D" w:rsidP="00DA335D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 xml:space="preserve">Involved in design and coding part of the </w:t>
      </w:r>
      <w:r w:rsidR="008D016D" w:rsidRPr="004F2C92">
        <w:rPr>
          <w:sz w:val="20"/>
          <w:szCs w:val="20"/>
        </w:rPr>
        <w:t>Energy Audit System</w:t>
      </w:r>
      <w:r w:rsidRPr="004F2C92">
        <w:rPr>
          <w:sz w:val="20"/>
          <w:szCs w:val="20"/>
        </w:rPr>
        <w:t xml:space="preserve"> </w:t>
      </w:r>
      <w:r w:rsidR="00564BCC" w:rsidRPr="004F2C92">
        <w:rPr>
          <w:sz w:val="20"/>
          <w:szCs w:val="20"/>
        </w:rPr>
        <w:t xml:space="preserve">and Accounting </w:t>
      </w:r>
      <w:r w:rsidRPr="004F2C92">
        <w:rPr>
          <w:sz w:val="20"/>
          <w:szCs w:val="20"/>
        </w:rPr>
        <w:t>module</w:t>
      </w:r>
    </w:p>
    <w:p w:rsidR="00FA166D" w:rsidRPr="004F2C92" w:rsidRDefault="00FA166D" w:rsidP="00FA166D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Successfully developed and deployed the Energy Audit System (Technical and Commercial Losses) module for WESC</w:t>
      </w:r>
      <w:r w:rsidR="00DC0A0D" w:rsidRPr="004F2C92">
        <w:rPr>
          <w:sz w:val="20"/>
          <w:szCs w:val="20"/>
        </w:rPr>
        <w:t>O</w:t>
      </w:r>
      <w:r w:rsidRPr="004F2C92">
        <w:rPr>
          <w:sz w:val="20"/>
          <w:szCs w:val="20"/>
        </w:rPr>
        <w:t>(Western Electricity Supply Company, Orissa)</w:t>
      </w:r>
    </w:p>
    <w:p w:rsidR="00FA166D" w:rsidRPr="004F2C92" w:rsidRDefault="00FA166D" w:rsidP="00FA166D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Involved in design and coding part of the Energy Audit System module</w:t>
      </w:r>
    </w:p>
    <w:p w:rsidR="00953D69" w:rsidRPr="004F2C92" w:rsidRDefault="00953D69" w:rsidP="00953D69">
      <w:pPr>
        <w:pStyle w:val="ListBullet"/>
        <w:rPr>
          <w:sz w:val="20"/>
          <w:szCs w:val="20"/>
        </w:rPr>
      </w:pPr>
      <w:r w:rsidRPr="004F2C92">
        <w:rPr>
          <w:sz w:val="20"/>
          <w:szCs w:val="20"/>
        </w:rPr>
        <w:t>Successfully developed and deployed the Billing module (LT and HT) of mpower – IMBC (Integrated Metering, Billing and Collection) project for EPDCL (Eastern Power Distribution Company Ltd., Andhra Pradesh)</w:t>
      </w:r>
    </w:p>
    <w:p w:rsidR="00D31C60" w:rsidRDefault="00D31C60" w:rsidP="00D70E3F">
      <w:pPr>
        <w:pStyle w:val="ListBullet"/>
        <w:numPr>
          <w:ilvl w:val="0"/>
          <w:numId w:val="0"/>
        </w:numPr>
        <w:ind w:left="216" w:hanging="216"/>
      </w:pPr>
    </w:p>
    <w:p w:rsidR="00E13A01" w:rsidRPr="00492310" w:rsidRDefault="00E13A01" w:rsidP="00E13A01">
      <w:pPr>
        <w:pStyle w:val="Heading1"/>
        <w:rPr>
          <w:sz w:val="24"/>
        </w:rPr>
      </w:pPr>
      <w:r w:rsidRPr="00492310">
        <w:rPr>
          <w:sz w:val="24"/>
        </w:rPr>
        <w:t>Personal Interests</w:t>
      </w:r>
    </w:p>
    <w:p w:rsidR="005E0351" w:rsidRPr="00492310" w:rsidRDefault="00E13A01" w:rsidP="008F53A0">
      <w:pPr>
        <w:rPr>
          <w:sz w:val="20"/>
          <w:szCs w:val="20"/>
        </w:rPr>
      </w:pPr>
      <w:r w:rsidRPr="00492310">
        <w:rPr>
          <w:sz w:val="20"/>
          <w:szCs w:val="20"/>
        </w:rPr>
        <w:t>Product Development | Movies | Travelling | Friends</w:t>
      </w:r>
    </w:p>
    <w:sectPr w:rsidR="005E0351" w:rsidRPr="00492310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E4" w:rsidRDefault="009D37E4">
      <w:pPr>
        <w:spacing w:after="0"/>
      </w:pPr>
      <w:r>
        <w:separator/>
      </w:r>
    </w:p>
  </w:endnote>
  <w:endnote w:type="continuationSeparator" w:id="0">
    <w:p w:rsidR="009D37E4" w:rsidRDefault="009D37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HGPGothicE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53C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E4" w:rsidRDefault="009D37E4">
      <w:pPr>
        <w:spacing w:after="0"/>
      </w:pPr>
      <w:r>
        <w:separator/>
      </w:r>
    </w:p>
  </w:footnote>
  <w:footnote w:type="continuationSeparator" w:id="0">
    <w:p w:rsidR="009D37E4" w:rsidRDefault="009D37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36B6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6"/>
    <w:multiLevelType w:val="multilevel"/>
    <w:tmpl w:val="3CA266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000000A"/>
    <w:multiLevelType w:val="hybridMultilevel"/>
    <w:tmpl w:val="B0A8BD30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23"/>
    <w:multiLevelType w:val="multilevel"/>
    <w:tmpl w:val="C8C850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06063430"/>
    <w:multiLevelType w:val="hybridMultilevel"/>
    <w:tmpl w:val="8E54A9E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6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D52774F"/>
    <w:multiLevelType w:val="hybridMultilevel"/>
    <w:tmpl w:val="CE867A5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F0A20"/>
    <w:multiLevelType w:val="hybridMultilevel"/>
    <w:tmpl w:val="58A8BFA6"/>
    <w:lvl w:ilvl="0" w:tplc="879E5B4C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575C2D65"/>
    <w:multiLevelType w:val="hybridMultilevel"/>
    <w:tmpl w:val="0BD068C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2"/>
  </w:num>
  <w:num w:numId="16">
    <w:abstractNumId w:val="16"/>
  </w:num>
  <w:num w:numId="17">
    <w:abstractNumId w:val="21"/>
  </w:num>
  <w:num w:numId="18">
    <w:abstractNumId w:val="14"/>
  </w:num>
  <w:num w:numId="19">
    <w:abstractNumId w:val="26"/>
  </w:num>
  <w:num w:numId="20">
    <w:abstractNumId w:val="23"/>
  </w:num>
  <w:num w:numId="21">
    <w:abstractNumId w:val="15"/>
  </w:num>
  <w:num w:numId="22">
    <w:abstractNumId w:val="19"/>
  </w:num>
  <w:num w:numId="23">
    <w:abstractNumId w:val="25"/>
  </w:num>
  <w:num w:numId="24">
    <w:abstractNumId w:val="24"/>
  </w:num>
  <w:num w:numId="25">
    <w:abstractNumId w:val="12"/>
  </w:num>
  <w:num w:numId="26">
    <w:abstractNumId w:val="10"/>
  </w:num>
  <w:num w:numId="27">
    <w:abstractNumId w:val="20"/>
  </w:num>
  <w:num w:numId="28">
    <w:abstractNumId w:val="13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B9"/>
    <w:rsid w:val="0000696F"/>
    <w:rsid w:val="00013925"/>
    <w:rsid w:val="000170FF"/>
    <w:rsid w:val="00031BA2"/>
    <w:rsid w:val="00063B4E"/>
    <w:rsid w:val="000913C1"/>
    <w:rsid w:val="000A4F59"/>
    <w:rsid w:val="000C2F91"/>
    <w:rsid w:val="000E0B76"/>
    <w:rsid w:val="000E5F11"/>
    <w:rsid w:val="000F1CED"/>
    <w:rsid w:val="000F3701"/>
    <w:rsid w:val="000F44B0"/>
    <w:rsid w:val="000F76FD"/>
    <w:rsid w:val="001072CF"/>
    <w:rsid w:val="001328A6"/>
    <w:rsid w:val="00132EA6"/>
    <w:rsid w:val="00141A4C"/>
    <w:rsid w:val="001508DA"/>
    <w:rsid w:val="00153708"/>
    <w:rsid w:val="00173545"/>
    <w:rsid w:val="00176947"/>
    <w:rsid w:val="001B29CF"/>
    <w:rsid w:val="001E391D"/>
    <w:rsid w:val="00200461"/>
    <w:rsid w:val="00203B34"/>
    <w:rsid w:val="00257512"/>
    <w:rsid w:val="00262E1E"/>
    <w:rsid w:val="0028220F"/>
    <w:rsid w:val="00286693"/>
    <w:rsid w:val="002C0686"/>
    <w:rsid w:val="002C4499"/>
    <w:rsid w:val="003143DC"/>
    <w:rsid w:val="003413D0"/>
    <w:rsid w:val="00356C14"/>
    <w:rsid w:val="00372124"/>
    <w:rsid w:val="00382300"/>
    <w:rsid w:val="0039066B"/>
    <w:rsid w:val="003D62EA"/>
    <w:rsid w:val="003E130D"/>
    <w:rsid w:val="003E2FE7"/>
    <w:rsid w:val="00453105"/>
    <w:rsid w:val="004579EB"/>
    <w:rsid w:val="00462DA2"/>
    <w:rsid w:val="00492310"/>
    <w:rsid w:val="004955A5"/>
    <w:rsid w:val="004A078E"/>
    <w:rsid w:val="004A1F9B"/>
    <w:rsid w:val="004C73CA"/>
    <w:rsid w:val="004F2C92"/>
    <w:rsid w:val="00536428"/>
    <w:rsid w:val="00543922"/>
    <w:rsid w:val="00554A21"/>
    <w:rsid w:val="00564BCC"/>
    <w:rsid w:val="00570101"/>
    <w:rsid w:val="00575DCE"/>
    <w:rsid w:val="00585325"/>
    <w:rsid w:val="0059071C"/>
    <w:rsid w:val="00590733"/>
    <w:rsid w:val="00596006"/>
    <w:rsid w:val="005C54F4"/>
    <w:rsid w:val="005D117A"/>
    <w:rsid w:val="005E0351"/>
    <w:rsid w:val="005E0B32"/>
    <w:rsid w:val="005E3351"/>
    <w:rsid w:val="00612DEF"/>
    <w:rsid w:val="00617B26"/>
    <w:rsid w:val="00622B67"/>
    <w:rsid w:val="0062402F"/>
    <w:rsid w:val="006270A9"/>
    <w:rsid w:val="00655DDA"/>
    <w:rsid w:val="00675956"/>
    <w:rsid w:val="00681034"/>
    <w:rsid w:val="00681576"/>
    <w:rsid w:val="00681DB4"/>
    <w:rsid w:val="00693EBC"/>
    <w:rsid w:val="00697D46"/>
    <w:rsid w:val="006C5A97"/>
    <w:rsid w:val="007028BB"/>
    <w:rsid w:val="0070382B"/>
    <w:rsid w:val="00721BA6"/>
    <w:rsid w:val="007521D8"/>
    <w:rsid w:val="007C5CFD"/>
    <w:rsid w:val="00816216"/>
    <w:rsid w:val="00847269"/>
    <w:rsid w:val="00861684"/>
    <w:rsid w:val="0087734B"/>
    <w:rsid w:val="008B62B0"/>
    <w:rsid w:val="008D016D"/>
    <w:rsid w:val="008D34D3"/>
    <w:rsid w:val="008E2E71"/>
    <w:rsid w:val="008F53A0"/>
    <w:rsid w:val="009027C1"/>
    <w:rsid w:val="0091097B"/>
    <w:rsid w:val="0091190F"/>
    <w:rsid w:val="00916004"/>
    <w:rsid w:val="00927267"/>
    <w:rsid w:val="009363F8"/>
    <w:rsid w:val="00953D69"/>
    <w:rsid w:val="0095718B"/>
    <w:rsid w:val="009572CC"/>
    <w:rsid w:val="00996EA3"/>
    <w:rsid w:val="009A708D"/>
    <w:rsid w:val="009C312E"/>
    <w:rsid w:val="009D37E4"/>
    <w:rsid w:val="009D5933"/>
    <w:rsid w:val="009D7612"/>
    <w:rsid w:val="00A05668"/>
    <w:rsid w:val="00A1794B"/>
    <w:rsid w:val="00A353C0"/>
    <w:rsid w:val="00A50878"/>
    <w:rsid w:val="00A65125"/>
    <w:rsid w:val="00A720A5"/>
    <w:rsid w:val="00A7512C"/>
    <w:rsid w:val="00A95847"/>
    <w:rsid w:val="00AB2954"/>
    <w:rsid w:val="00AF3E4F"/>
    <w:rsid w:val="00B775E3"/>
    <w:rsid w:val="00BC4EAF"/>
    <w:rsid w:val="00BD768D"/>
    <w:rsid w:val="00BF1727"/>
    <w:rsid w:val="00C46327"/>
    <w:rsid w:val="00C56D2F"/>
    <w:rsid w:val="00C61F8E"/>
    <w:rsid w:val="00C95FAA"/>
    <w:rsid w:val="00CF26F8"/>
    <w:rsid w:val="00D04D48"/>
    <w:rsid w:val="00D11430"/>
    <w:rsid w:val="00D31C60"/>
    <w:rsid w:val="00D33FE5"/>
    <w:rsid w:val="00D36CA2"/>
    <w:rsid w:val="00D70E3F"/>
    <w:rsid w:val="00DA335D"/>
    <w:rsid w:val="00DC0A0D"/>
    <w:rsid w:val="00DC6586"/>
    <w:rsid w:val="00E06FDF"/>
    <w:rsid w:val="00E13A01"/>
    <w:rsid w:val="00E16C57"/>
    <w:rsid w:val="00E20974"/>
    <w:rsid w:val="00E41F02"/>
    <w:rsid w:val="00E55475"/>
    <w:rsid w:val="00E76947"/>
    <w:rsid w:val="00E83E4B"/>
    <w:rsid w:val="00EA61A9"/>
    <w:rsid w:val="00EA6816"/>
    <w:rsid w:val="00EB0CB9"/>
    <w:rsid w:val="00EC17C7"/>
    <w:rsid w:val="00EF5B92"/>
    <w:rsid w:val="00F13FE6"/>
    <w:rsid w:val="00F242B9"/>
    <w:rsid w:val="00F5529F"/>
    <w:rsid w:val="00F7288B"/>
    <w:rsid w:val="00FA058B"/>
    <w:rsid w:val="00FA1555"/>
    <w:rsid w:val="00FA166D"/>
    <w:rsid w:val="00FB4D99"/>
    <w:rsid w:val="00FB653E"/>
    <w:rsid w:val="00F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62195-9209-449C-90B4-3E1A654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08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E76947"/>
    <w:pPr>
      <w:ind w:left="720"/>
      <w:contextualSpacing/>
    </w:pPr>
  </w:style>
  <w:style w:type="paragraph" w:customStyle="1" w:styleId="Subsection">
    <w:name w:val="Subsection"/>
    <w:basedOn w:val="Normal"/>
    <w:uiPriority w:val="3"/>
    <w:qFormat/>
    <w:rsid w:val="00286693"/>
    <w:pPr>
      <w:spacing w:after="40" w:line="264" w:lineRule="auto"/>
    </w:pPr>
    <w:rPr>
      <w:rFonts w:ascii="Cambria" w:eastAsia="Tw Cen MT" w:hAnsi="Cambria" w:cs="Times New Roman"/>
      <w:b/>
      <w:color w:val="0070C0"/>
      <w:spacing w:val="30"/>
      <w:kern w:val="24"/>
      <w:sz w:val="24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66FC8A1C034F0B844A51BF57CB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036B3-8B7E-4E97-8840-1EF3F5C35725}"/>
      </w:docPartPr>
      <w:docPartBody>
        <w:p w:rsidR="00E47391" w:rsidRDefault="007E7863">
          <w:pPr>
            <w:pStyle w:val="C766FC8A1C034F0B844A51BF57CB1349"/>
          </w:pPr>
          <w:r>
            <w:t>Objective</w:t>
          </w:r>
        </w:p>
      </w:docPartBody>
    </w:docPart>
    <w:docPart>
      <w:docPartPr>
        <w:name w:val="163C152DCE004866B9AD662736C59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1B75-D9A3-4F25-9DE6-BB3D313E3142}"/>
      </w:docPartPr>
      <w:docPartBody>
        <w:p w:rsidR="00E47391" w:rsidRDefault="007E7863">
          <w:pPr>
            <w:pStyle w:val="163C152DCE004866B9AD662736C599EF"/>
          </w:pPr>
          <w:r>
            <w:t>Education</w:t>
          </w:r>
        </w:p>
      </w:docPartBody>
    </w:docPart>
    <w:docPart>
      <w:docPartPr>
        <w:name w:val="83DED603B86F4B619F7D1DDEDCC5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CF09-C78A-4639-9E0E-C202F125AF9B}"/>
      </w:docPartPr>
      <w:docPartBody>
        <w:p w:rsidR="00E47391" w:rsidRDefault="007E7863">
          <w:pPr>
            <w:pStyle w:val="83DED603B86F4B619F7D1DDEDCC58F8E"/>
          </w:pPr>
          <w:r>
            <w:t>Skills &amp; Abilities</w:t>
          </w:r>
        </w:p>
      </w:docPartBody>
    </w:docPart>
    <w:docPart>
      <w:docPartPr>
        <w:name w:val="169669A4ECC44E3388A7941AC8EF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42A0-6045-458F-AE5F-174470E82B4D}"/>
      </w:docPartPr>
      <w:docPartBody>
        <w:p w:rsidR="00E47391" w:rsidRDefault="007E7863">
          <w:pPr>
            <w:pStyle w:val="169669A4ECC44E3388A7941AC8EFA2ED"/>
          </w:pPr>
          <w:r>
            <w:t>Management</w:t>
          </w:r>
        </w:p>
      </w:docPartBody>
    </w:docPart>
    <w:docPart>
      <w:docPartPr>
        <w:name w:val="4D21E3963D5C4E08827F3556B4A71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DFFA-B44F-423E-8F26-45BDE6A8D085}"/>
      </w:docPartPr>
      <w:docPartBody>
        <w:p w:rsidR="00E47391" w:rsidRDefault="007E7863">
          <w:pPr>
            <w:pStyle w:val="4D21E3963D5C4E08827F3556B4A71CCD"/>
          </w:pPr>
          <w:r>
            <w:t>Leadership</w:t>
          </w:r>
        </w:p>
      </w:docPartBody>
    </w:docPart>
    <w:docPart>
      <w:docPartPr>
        <w:name w:val="277F978A020647B99228178DDC7A2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D8F87-65EE-4DE9-B1C9-5DDB318397AB}"/>
      </w:docPartPr>
      <w:docPartBody>
        <w:p w:rsidR="00E47391" w:rsidRDefault="007E7863">
          <w:pPr>
            <w:pStyle w:val="277F978A020647B99228178DDC7A205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HGPGothicE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EC"/>
    <w:rsid w:val="00034C02"/>
    <w:rsid w:val="007E7863"/>
    <w:rsid w:val="00A2467C"/>
    <w:rsid w:val="00CB3225"/>
    <w:rsid w:val="00E174EC"/>
    <w:rsid w:val="00E47391"/>
    <w:rsid w:val="00E65B00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B4FEED9671409EBD3CFBC8E0196F23">
    <w:name w:val="FCB4FEED9671409EBD3CFBC8E0196F23"/>
  </w:style>
  <w:style w:type="paragraph" w:customStyle="1" w:styleId="AC38618BECF94DACA05B2D4F9872F528">
    <w:name w:val="AC38618BECF94DACA05B2D4F9872F528"/>
  </w:style>
  <w:style w:type="paragraph" w:customStyle="1" w:styleId="B2DDCCE5523649F6A1A4308C9A2D4D44">
    <w:name w:val="B2DDCCE5523649F6A1A4308C9A2D4D44"/>
  </w:style>
  <w:style w:type="paragraph" w:customStyle="1" w:styleId="556A4DBEDB0E478E873B7D7435615388">
    <w:name w:val="556A4DBEDB0E478E873B7D7435615388"/>
  </w:style>
  <w:style w:type="paragraph" w:customStyle="1" w:styleId="C766FC8A1C034F0B844A51BF57CB1349">
    <w:name w:val="C766FC8A1C034F0B844A51BF57CB1349"/>
  </w:style>
  <w:style w:type="paragraph" w:customStyle="1" w:styleId="1EA602DA083245BEA1E3479029AD0D0B">
    <w:name w:val="1EA602DA083245BEA1E3479029AD0D0B"/>
  </w:style>
  <w:style w:type="paragraph" w:customStyle="1" w:styleId="163C152DCE004866B9AD662736C599EF">
    <w:name w:val="163C152DCE004866B9AD662736C599EF"/>
  </w:style>
  <w:style w:type="paragraph" w:customStyle="1" w:styleId="A826CC9D2F584C038D2C41BF941735C3">
    <w:name w:val="A826CC9D2F584C038D2C41BF941735C3"/>
  </w:style>
  <w:style w:type="paragraph" w:customStyle="1" w:styleId="B3863206F90F4687BB4553B1F83E00CC">
    <w:name w:val="B3863206F90F4687BB4553B1F83E00CC"/>
  </w:style>
  <w:style w:type="paragraph" w:customStyle="1" w:styleId="1D6F8001C3AF497BAAE4C3DEC53BC7DD">
    <w:name w:val="1D6F8001C3AF497BAAE4C3DEC53BC7DD"/>
  </w:style>
  <w:style w:type="paragraph" w:customStyle="1" w:styleId="16D1BABD697C4B52BBE8B092FA7FE918">
    <w:name w:val="16D1BABD697C4B52BBE8B092FA7FE918"/>
  </w:style>
  <w:style w:type="paragraph" w:customStyle="1" w:styleId="B9453A7A4ADB49E9A5B91956582F39BE">
    <w:name w:val="B9453A7A4ADB49E9A5B91956582F39BE"/>
  </w:style>
  <w:style w:type="paragraph" w:customStyle="1" w:styleId="5F9EF58DC59E46B99D86B915633D3522">
    <w:name w:val="5F9EF58DC59E46B99D86B915633D3522"/>
  </w:style>
  <w:style w:type="paragraph" w:customStyle="1" w:styleId="012F88426C3E4B14854AE024AA19A420">
    <w:name w:val="012F88426C3E4B14854AE024AA19A420"/>
  </w:style>
  <w:style w:type="paragraph" w:customStyle="1" w:styleId="AD8DB52BD00646518554DEB6DF46B4E3">
    <w:name w:val="AD8DB52BD00646518554DEB6DF46B4E3"/>
  </w:style>
  <w:style w:type="paragraph" w:customStyle="1" w:styleId="83DED603B86F4B619F7D1DDEDCC58F8E">
    <w:name w:val="83DED603B86F4B619F7D1DDEDCC58F8E"/>
  </w:style>
  <w:style w:type="paragraph" w:customStyle="1" w:styleId="169669A4ECC44E3388A7941AC8EFA2ED">
    <w:name w:val="169669A4ECC44E3388A7941AC8EFA2ED"/>
  </w:style>
  <w:style w:type="paragraph" w:customStyle="1" w:styleId="8194C239CA52426DB4584111D9CF954A">
    <w:name w:val="8194C239CA52426DB4584111D9CF954A"/>
  </w:style>
  <w:style w:type="paragraph" w:customStyle="1" w:styleId="1F64031EAE2F4E1FAD6CDD4CD7C49F90">
    <w:name w:val="1F64031EAE2F4E1FAD6CDD4CD7C49F90"/>
  </w:style>
  <w:style w:type="paragraph" w:customStyle="1" w:styleId="467D622EE97548E8A4A9F75686CD048E">
    <w:name w:val="467D622EE97548E8A4A9F75686CD048E"/>
  </w:style>
  <w:style w:type="paragraph" w:customStyle="1" w:styleId="CA8EB948062D40A1B665E0EF8F9E26DA">
    <w:name w:val="CA8EB948062D40A1B665E0EF8F9E26DA"/>
  </w:style>
  <w:style w:type="paragraph" w:customStyle="1" w:styleId="38CFD257B645484F8260C8B8030375F5">
    <w:name w:val="38CFD257B645484F8260C8B8030375F5"/>
  </w:style>
  <w:style w:type="paragraph" w:customStyle="1" w:styleId="4D21E3963D5C4E08827F3556B4A71CCD">
    <w:name w:val="4D21E3963D5C4E08827F3556B4A71CCD"/>
  </w:style>
  <w:style w:type="paragraph" w:customStyle="1" w:styleId="44EAF9CE68834ECE8EA22EED802FF91F">
    <w:name w:val="44EAF9CE68834ECE8EA22EED802FF91F"/>
  </w:style>
  <w:style w:type="paragraph" w:customStyle="1" w:styleId="277F978A020647B99228178DDC7A2056">
    <w:name w:val="277F978A020647B99228178DDC7A2056"/>
  </w:style>
  <w:style w:type="paragraph" w:customStyle="1" w:styleId="16F28B0442AA46859BB1A04DDE2BA875">
    <w:name w:val="16F28B0442AA46859BB1A04DDE2BA875"/>
  </w:style>
  <w:style w:type="paragraph" w:customStyle="1" w:styleId="8F152D08F74748ACAE46275B8B0766D1">
    <w:name w:val="8F152D08F74748ACAE46275B8B0766D1"/>
  </w:style>
  <w:style w:type="paragraph" w:customStyle="1" w:styleId="408F7A153E2A4788A917CDB591AC5363">
    <w:name w:val="408F7A153E2A4788A917CDB591AC5363"/>
  </w:style>
  <w:style w:type="paragraph" w:customStyle="1" w:styleId="37E5302558514B8BB214CEDE5D612199">
    <w:name w:val="37E5302558514B8BB214CEDE5D612199"/>
  </w:style>
  <w:style w:type="paragraph" w:customStyle="1" w:styleId="CD6B4E98B1B14B80B8DA67FF9E47744F">
    <w:name w:val="CD6B4E98B1B14B80B8DA67FF9E47744F"/>
  </w:style>
  <w:style w:type="paragraph" w:customStyle="1" w:styleId="56A4E6520C22409B8BBC4778F20BFF3F">
    <w:name w:val="56A4E6520C22409B8BBC4778F20BFF3F"/>
  </w:style>
  <w:style w:type="paragraph" w:customStyle="1" w:styleId="7C550AE97291405CB1175CC3445ADA13">
    <w:name w:val="7C550AE97291405CB1175CC3445ADA13"/>
  </w:style>
  <w:style w:type="paragraph" w:customStyle="1" w:styleId="3BAD0A9DB98046F18E474D69E81C1F5C">
    <w:name w:val="3BAD0A9DB98046F18E474D69E81C1F5C"/>
  </w:style>
  <w:style w:type="paragraph" w:customStyle="1" w:styleId="352D178666D94E4E900639BEE7E95376">
    <w:name w:val="352D178666D94E4E900639BEE7E95376"/>
    <w:rsid w:val="00E174EC"/>
  </w:style>
  <w:style w:type="paragraph" w:customStyle="1" w:styleId="BE6FA51613B0433CA580AEC3DF3F9EE5">
    <w:name w:val="BE6FA51613B0433CA580AEC3DF3F9EE5"/>
    <w:rsid w:val="00E17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48FE-4B59-4E35-A733-D534F11F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346</TotalTime>
  <Pages>3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shivakumar.pamu@gmail.com</cp:lastModifiedBy>
  <cp:revision>146</cp:revision>
  <dcterms:created xsi:type="dcterms:W3CDTF">2017-03-17T23:43:00Z</dcterms:created>
  <dcterms:modified xsi:type="dcterms:W3CDTF">2019-04-28T04:43:00Z</dcterms:modified>
  <cp:version/>
</cp:coreProperties>
</file>