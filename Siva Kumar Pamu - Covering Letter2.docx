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Pr="005D64A6" w:rsidRDefault="00C663FB" w:rsidP="00965D17">
      <w:pPr>
        <w:pStyle w:val="Title"/>
        <w:rPr>
          <w:sz w:val="50"/>
        </w:rPr>
      </w:pPr>
      <w:r w:rsidRPr="005D64A6">
        <w:rPr>
          <w:sz w:val="50"/>
        </w:rPr>
        <w:t>Siva Kumar Pamu</w:t>
      </w:r>
    </w:p>
    <w:p w:rsidR="00965D17" w:rsidRDefault="00566306" w:rsidP="00965D17">
      <w:r>
        <w:t>Kuala Lumpur, Malaysia</w:t>
      </w:r>
      <w:r w:rsidR="00C663FB">
        <w:t> | +</w:t>
      </w:r>
      <w:r>
        <w:t>60 1133925448</w:t>
      </w:r>
      <w:r w:rsidR="00C663FB">
        <w:t> | shivakumar.pamu@gmail.com</w:t>
      </w:r>
    </w:p>
    <w:p w:rsidR="00965D17" w:rsidRPr="00791DEC" w:rsidRDefault="00965D17" w:rsidP="00965D17">
      <w:pPr>
        <w:pStyle w:val="Salutation"/>
        <w:rPr>
          <w:sz w:val="21"/>
          <w:szCs w:val="21"/>
        </w:rPr>
      </w:pPr>
      <w:r w:rsidRPr="00791DEC">
        <w:rPr>
          <w:sz w:val="21"/>
          <w:szCs w:val="21"/>
        </w:rPr>
        <w:t xml:space="preserve">Dear </w:t>
      </w:r>
      <w:sdt>
        <w:sdtPr>
          <w:rPr>
            <w:sz w:val="21"/>
            <w:szCs w:val="21"/>
          </w:rPr>
          <w:alias w:val="Recipient Name:"/>
          <w:tag w:val="Recipient Name:"/>
          <w:id w:val="1710682847"/>
          <w:placeholder>
            <w:docPart w:val="3031A360BA724802917B60895D08533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206498" w:rsidRPr="00791DEC">
            <w:rPr>
              <w:sz w:val="21"/>
              <w:szCs w:val="21"/>
            </w:rPr>
            <w:t>Sir</w:t>
          </w:r>
        </w:sdtContent>
      </w:sdt>
      <w:r w:rsidRPr="00791DEC">
        <w:rPr>
          <w:sz w:val="21"/>
          <w:szCs w:val="21"/>
        </w:rPr>
        <w:t>:</w:t>
      </w:r>
    </w:p>
    <w:p w:rsidR="002A4FA0" w:rsidRPr="00791DEC" w:rsidRDefault="00AA1B4D" w:rsidP="00783E0F">
      <w:pPr>
        <w:rPr>
          <w:sz w:val="21"/>
          <w:szCs w:val="21"/>
        </w:rPr>
      </w:pPr>
      <w:r w:rsidRPr="00791DEC">
        <w:rPr>
          <w:sz w:val="21"/>
          <w:szCs w:val="21"/>
        </w:rPr>
        <w:t xml:space="preserve">I have been working with </w:t>
      </w:r>
      <w:r w:rsidR="00F25EBD" w:rsidRPr="00791DEC">
        <w:rPr>
          <w:sz w:val="21"/>
          <w:szCs w:val="21"/>
        </w:rPr>
        <w:t>TERRABIT CONSULTING SDN BHD</w:t>
      </w:r>
      <w:r w:rsidRPr="00791DEC">
        <w:rPr>
          <w:sz w:val="21"/>
          <w:szCs w:val="21"/>
        </w:rPr>
        <w:t xml:space="preserve"> for </w:t>
      </w:r>
      <w:r w:rsidR="00915529">
        <w:rPr>
          <w:sz w:val="21"/>
          <w:szCs w:val="21"/>
        </w:rPr>
        <w:t>1 year and nine</w:t>
      </w:r>
      <w:r w:rsidR="00F25EBD" w:rsidRPr="00791DEC">
        <w:rPr>
          <w:sz w:val="21"/>
          <w:szCs w:val="21"/>
        </w:rPr>
        <w:t xml:space="preserve"> months</w:t>
      </w:r>
      <w:r w:rsidRPr="00791DEC">
        <w:rPr>
          <w:sz w:val="21"/>
          <w:szCs w:val="21"/>
        </w:rPr>
        <w:t xml:space="preserve"> now as </w:t>
      </w:r>
      <w:r w:rsidR="00F25EBD" w:rsidRPr="00791DEC">
        <w:rPr>
          <w:sz w:val="21"/>
          <w:szCs w:val="21"/>
        </w:rPr>
        <w:t xml:space="preserve">a Consultant to Standard Chartered Bank – GBS Malaysia </w:t>
      </w:r>
      <w:r w:rsidRPr="00791DEC">
        <w:rPr>
          <w:sz w:val="21"/>
          <w:szCs w:val="21"/>
        </w:rPr>
        <w:t xml:space="preserve">in </w:t>
      </w:r>
      <w:r w:rsidR="00F25EBD" w:rsidRPr="00791DEC">
        <w:rPr>
          <w:sz w:val="21"/>
          <w:szCs w:val="21"/>
        </w:rPr>
        <w:t xml:space="preserve">Collective and Command Center </w:t>
      </w:r>
      <w:r w:rsidRPr="00791DEC">
        <w:rPr>
          <w:sz w:val="21"/>
          <w:szCs w:val="21"/>
        </w:rPr>
        <w:t xml:space="preserve">for </w:t>
      </w:r>
      <w:r w:rsidR="00F25EBD" w:rsidRPr="00791DEC">
        <w:rPr>
          <w:sz w:val="21"/>
          <w:szCs w:val="21"/>
        </w:rPr>
        <w:t xml:space="preserve">Big Data </w:t>
      </w:r>
      <w:r w:rsidR="00915529">
        <w:rPr>
          <w:sz w:val="21"/>
          <w:szCs w:val="21"/>
        </w:rPr>
        <w:t>–</w:t>
      </w:r>
      <w:r w:rsidR="00F25EBD" w:rsidRPr="00791DEC">
        <w:rPr>
          <w:sz w:val="21"/>
          <w:szCs w:val="21"/>
        </w:rPr>
        <w:t xml:space="preserve"> Injection</w:t>
      </w:r>
      <w:r w:rsidR="00915529">
        <w:rPr>
          <w:sz w:val="21"/>
          <w:szCs w:val="21"/>
        </w:rPr>
        <w:t xml:space="preserve"> &amp; Processing </w:t>
      </w:r>
      <w:r w:rsidR="00F25EBD" w:rsidRPr="00791DEC">
        <w:rPr>
          <w:sz w:val="21"/>
          <w:szCs w:val="21"/>
        </w:rPr>
        <w:t xml:space="preserve">and Business Activity Monitoring </w:t>
      </w:r>
      <w:r w:rsidR="00915529">
        <w:rPr>
          <w:sz w:val="21"/>
          <w:szCs w:val="21"/>
        </w:rPr>
        <w:t xml:space="preserve">Web </w:t>
      </w:r>
      <w:r w:rsidR="00F25EBD" w:rsidRPr="00791DEC">
        <w:rPr>
          <w:sz w:val="21"/>
          <w:szCs w:val="21"/>
        </w:rPr>
        <w:t xml:space="preserve">Application </w:t>
      </w:r>
      <w:r w:rsidR="00250B37" w:rsidRPr="00791DEC">
        <w:rPr>
          <w:sz w:val="21"/>
          <w:szCs w:val="21"/>
        </w:rPr>
        <w:t>&amp; 3</w:t>
      </w:r>
      <w:r w:rsidR="00250B37" w:rsidRPr="00791DEC">
        <w:rPr>
          <w:sz w:val="21"/>
          <w:szCs w:val="21"/>
          <w:vertAlign w:val="superscript"/>
        </w:rPr>
        <w:t>rd</w:t>
      </w:r>
      <w:r w:rsidR="00250B37" w:rsidRPr="00791DEC">
        <w:rPr>
          <w:sz w:val="21"/>
          <w:szCs w:val="21"/>
        </w:rPr>
        <w:t xml:space="preserve"> Eye Mobile Application </w:t>
      </w:r>
      <w:r w:rsidR="00F25EBD" w:rsidRPr="00791DEC">
        <w:rPr>
          <w:sz w:val="21"/>
          <w:szCs w:val="21"/>
        </w:rPr>
        <w:t xml:space="preserve">development </w:t>
      </w:r>
      <w:r w:rsidRPr="00791DEC">
        <w:rPr>
          <w:sz w:val="21"/>
          <w:szCs w:val="21"/>
        </w:rPr>
        <w:t xml:space="preserve">etc. During my time here I have been </w:t>
      </w:r>
      <w:r w:rsidR="00F25EBD" w:rsidRPr="00791DEC">
        <w:rPr>
          <w:sz w:val="21"/>
          <w:szCs w:val="21"/>
        </w:rPr>
        <w:t>developin</w:t>
      </w:r>
      <w:r w:rsidRPr="00791DEC">
        <w:rPr>
          <w:sz w:val="21"/>
          <w:szCs w:val="21"/>
        </w:rPr>
        <w:t xml:space="preserve">g </w:t>
      </w:r>
      <w:r w:rsidR="00F25EBD" w:rsidRPr="00791DEC">
        <w:rPr>
          <w:sz w:val="21"/>
          <w:szCs w:val="21"/>
        </w:rPr>
        <w:t xml:space="preserve">the components and REST web services </w:t>
      </w:r>
      <w:r w:rsidRPr="00791DEC">
        <w:rPr>
          <w:sz w:val="21"/>
          <w:szCs w:val="21"/>
        </w:rPr>
        <w:t xml:space="preserve">for </w:t>
      </w:r>
      <w:r w:rsidR="00F25EBD" w:rsidRPr="00791DEC">
        <w:rPr>
          <w:sz w:val="21"/>
          <w:szCs w:val="21"/>
        </w:rPr>
        <w:t>Business Activity Monitoring (BAM) web application,</w:t>
      </w:r>
      <w:r w:rsidRPr="00791DEC">
        <w:rPr>
          <w:sz w:val="21"/>
          <w:szCs w:val="21"/>
        </w:rPr>
        <w:t xml:space="preserve"> data </w:t>
      </w:r>
      <w:r w:rsidR="00F25EBD" w:rsidRPr="00791DEC">
        <w:rPr>
          <w:sz w:val="21"/>
          <w:szCs w:val="21"/>
        </w:rPr>
        <w:t xml:space="preserve">extraction, </w:t>
      </w:r>
      <w:r w:rsidR="00901B27" w:rsidRPr="00791DEC">
        <w:rPr>
          <w:sz w:val="21"/>
          <w:szCs w:val="21"/>
        </w:rPr>
        <w:t xml:space="preserve">data processing, data </w:t>
      </w:r>
      <w:r w:rsidR="00F25EBD" w:rsidRPr="00791DEC">
        <w:rPr>
          <w:sz w:val="21"/>
          <w:szCs w:val="21"/>
        </w:rPr>
        <w:t>publishing</w:t>
      </w:r>
      <w:r w:rsidRPr="00791DEC">
        <w:rPr>
          <w:sz w:val="21"/>
          <w:szCs w:val="21"/>
        </w:rPr>
        <w:t xml:space="preserve"> </w:t>
      </w:r>
      <w:r w:rsidR="00E361EE" w:rsidRPr="00791DEC">
        <w:rPr>
          <w:sz w:val="21"/>
          <w:szCs w:val="21"/>
        </w:rPr>
        <w:t>etc.</w:t>
      </w:r>
      <w:r w:rsidR="00901B27" w:rsidRPr="00791DEC">
        <w:rPr>
          <w:sz w:val="21"/>
          <w:szCs w:val="21"/>
        </w:rPr>
        <w:t xml:space="preserve"> and 3</w:t>
      </w:r>
      <w:r w:rsidR="00901B27" w:rsidRPr="00791DEC">
        <w:rPr>
          <w:sz w:val="21"/>
          <w:szCs w:val="21"/>
          <w:vertAlign w:val="superscript"/>
        </w:rPr>
        <w:t>rd</w:t>
      </w:r>
      <w:r w:rsidR="00901B27" w:rsidRPr="00791DEC">
        <w:rPr>
          <w:sz w:val="21"/>
          <w:szCs w:val="21"/>
        </w:rPr>
        <w:t xml:space="preserve"> Eye Mobile app integration</w:t>
      </w:r>
      <w:r w:rsidRPr="00791DEC">
        <w:rPr>
          <w:sz w:val="21"/>
          <w:szCs w:val="21"/>
        </w:rPr>
        <w:t>.</w:t>
      </w:r>
      <w:r w:rsidRPr="00791DEC">
        <w:rPr>
          <w:sz w:val="21"/>
          <w:szCs w:val="21"/>
        </w:rPr>
        <w:br/>
      </w:r>
      <w:r w:rsidRPr="00791DEC">
        <w:rPr>
          <w:sz w:val="21"/>
          <w:szCs w:val="21"/>
        </w:rPr>
        <w:br/>
        <w:t>I have a strong background in project management role in technology environment from my current and previous working companies.</w:t>
      </w:r>
      <w:r w:rsidRPr="00791DEC">
        <w:rPr>
          <w:sz w:val="21"/>
          <w:szCs w:val="21"/>
        </w:rPr>
        <w:br/>
      </w:r>
      <w:r w:rsidRPr="00791DEC">
        <w:rPr>
          <w:sz w:val="21"/>
          <w:szCs w:val="21"/>
        </w:rPr>
        <w:br/>
        <w:t>I have enclosed a copy of my Resume along with the below information.</w:t>
      </w:r>
      <w:r w:rsidRPr="00791DEC">
        <w:rPr>
          <w:sz w:val="21"/>
          <w:szCs w:val="21"/>
        </w:rPr>
        <w:br/>
      </w:r>
      <w:r w:rsidRPr="00791DEC">
        <w:rPr>
          <w:sz w:val="21"/>
          <w:szCs w:val="21"/>
        </w:rPr>
        <w:br/>
        <w:t>Total Exp</w:t>
      </w:r>
      <w:r w:rsidR="00997171" w:rsidRPr="00791DEC">
        <w:rPr>
          <w:sz w:val="21"/>
          <w:szCs w:val="21"/>
        </w:rPr>
        <w:t>erience</w:t>
      </w:r>
      <w:r w:rsidRPr="00791DEC">
        <w:rPr>
          <w:sz w:val="21"/>
          <w:szCs w:val="21"/>
        </w:rPr>
        <w:t xml:space="preserve">: </w:t>
      </w:r>
      <w:r w:rsidR="00EF604D" w:rsidRPr="00791DEC">
        <w:rPr>
          <w:sz w:val="21"/>
          <w:szCs w:val="21"/>
        </w:rPr>
        <w:t>1</w:t>
      </w:r>
      <w:r w:rsidR="00915529">
        <w:rPr>
          <w:sz w:val="21"/>
          <w:szCs w:val="21"/>
        </w:rPr>
        <w:t>4</w:t>
      </w:r>
      <w:r w:rsidR="00EF604D" w:rsidRPr="00791DEC">
        <w:rPr>
          <w:sz w:val="21"/>
          <w:szCs w:val="21"/>
        </w:rPr>
        <w:t xml:space="preserve"> Years </w:t>
      </w:r>
      <w:r w:rsidR="00915529">
        <w:rPr>
          <w:sz w:val="21"/>
          <w:szCs w:val="21"/>
        </w:rPr>
        <w:t>9</w:t>
      </w:r>
      <w:r w:rsidRPr="00791DEC">
        <w:rPr>
          <w:sz w:val="21"/>
          <w:szCs w:val="21"/>
        </w:rPr>
        <w:t xml:space="preserve"> months</w:t>
      </w:r>
      <w:r w:rsidR="00783E0F" w:rsidRPr="00791DEC">
        <w:rPr>
          <w:sz w:val="21"/>
          <w:szCs w:val="21"/>
        </w:rPr>
        <w:br/>
        <w:t xml:space="preserve">Current Company: </w:t>
      </w:r>
      <w:r w:rsidR="00092ACB" w:rsidRPr="00791DEC">
        <w:rPr>
          <w:sz w:val="21"/>
          <w:szCs w:val="21"/>
        </w:rPr>
        <w:t>TERRABIT CONSULTING SDN BHD</w:t>
      </w:r>
      <w:r w:rsidR="00695DF0" w:rsidRPr="00791DEC">
        <w:rPr>
          <w:sz w:val="21"/>
          <w:szCs w:val="21"/>
        </w:rPr>
        <w:t xml:space="preserve"> – </w:t>
      </w:r>
      <w:r w:rsidR="002B4A67" w:rsidRPr="00791DEC">
        <w:rPr>
          <w:sz w:val="21"/>
          <w:szCs w:val="21"/>
        </w:rPr>
        <w:t>Manager</w:t>
      </w:r>
      <w:r w:rsidR="00695DF0" w:rsidRPr="00791DEC">
        <w:rPr>
          <w:sz w:val="21"/>
          <w:szCs w:val="21"/>
        </w:rPr>
        <w:t xml:space="preserve"> </w:t>
      </w:r>
    </w:p>
    <w:p w:rsidR="00915529" w:rsidRDefault="00AA1B4D" w:rsidP="00915529">
      <w:pPr>
        <w:spacing w:after="0"/>
        <w:rPr>
          <w:sz w:val="21"/>
          <w:szCs w:val="21"/>
        </w:rPr>
      </w:pPr>
      <w:r w:rsidRPr="00791DEC">
        <w:t xml:space="preserve">Relevant </w:t>
      </w:r>
      <w:r w:rsidR="00D34EB0" w:rsidRPr="00791DEC">
        <w:t>Experience:</w:t>
      </w:r>
      <w:r w:rsidRPr="00791DEC">
        <w:t xml:space="preserve"> </w:t>
      </w:r>
      <w:r w:rsidR="00B02E38" w:rsidRPr="00791DEC">
        <w:tab/>
      </w:r>
      <w:r w:rsidR="00EF604D" w:rsidRPr="00791DEC">
        <w:t>1</w:t>
      </w:r>
      <w:r w:rsidR="00915529">
        <w:t>4</w:t>
      </w:r>
      <w:r w:rsidR="00EF604D" w:rsidRPr="00791DEC">
        <w:t xml:space="preserve"> Years </w:t>
      </w:r>
      <w:r w:rsidR="00915529">
        <w:t>9</w:t>
      </w:r>
      <w:r w:rsidRPr="00791DEC">
        <w:t xml:space="preserve"> months</w:t>
      </w:r>
      <w:r w:rsidRPr="00791DEC">
        <w:br/>
        <w:t xml:space="preserve">Current </w:t>
      </w:r>
      <w:r w:rsidR="00B02E38" w:rsidRPr="00791DEC">
        <w:t>CTC:</w:t>
      </w:r>
      <w:r w:rsidRPr="00791DEC">
        <w:t xml:space="preserve"> </w:t>
      </w:r>
      <w:r w:rsidR="00B02E38" w:rsidRPr="00791DEC">
        <w:tab/>
      </w:r>
      <w:r w:rsidR="00B02E38" w:rsidRPr="00791DEC">
        <w:tab/>
      </w:r>
      <w:r w:rsidR="004740CE" w:rsidRPr="00791DEC">
        <w:t>1</w:t>
      </w:r>
      <w:r w:rsidR="00387438" w:rsidRPr="00791DEC">
        <w:t xml:space="preserve">, </w:t>
      </w:r>
      <w:r w:rsidR="00915529">
        <w:t>92</w:t>
      </w:r>
      <w:r w:rsidR="00387438" w:rsidRPr="00791DEC">
        <w:t>,000</w:t>
      </w:r>
      <w:r w:rsidR="008A24CA" w:rsidRPr="00791DEC">
        <w:t xml:space="preserve"> MYR</w:t>
      </w:r>
      <w:r w:rsidRPr="00791DEC">
        <w:br/>
        <w:t xml:space="preserve">Expected </w:t>
      </w:r>
      <w:r w:rsidR="00B02E38" w:rsidRPr="00791DEC">
        <w:t>CTC:</w:t>
      </w:r>
      <w:r w:rsidRPr="00791DEC">
        <w:t xml:space="preserve"> </w:t>
      </w:r>
      <w:r w:rsidR="00B02E38" w:rsidRPr="00791DEC">
        <w:tab/>
      </w:r>
      <w:r w:rsidR="00B02E38" w:rsidRPr="00791DEC">
        <w:tab/>
      </w:r>
      <w:r w:rsidRPr="00791DEC">
        <w:t>Negotiable or As per Company Norms</w:t>
      </w:r>
      <w:r w:rsidRPr="00791DEC">
        <w:br/>
        <w:t xml:space="preserve">Notice </w:t>
      </w:r>
      <w:r w:rsidR="00B02E38" w:rsidRPr="00791DEC">
        <w:t>period:</w:t>
      </w:r>
      <w:r w:rsidRPr="00791DEC">
        <w:t xml:space="preserve"> </w:t>
      </w:r>
      <w:r w:rsidR="00B02E38" w:rsidRPr="00791DEC">
        <w:tab/>
      </w:r>
      <w:r w:rsidR="00B02E38" w:rsidRPr="00791DEC">
        <w:tab/>
      </w:r>
      <w:r w:rsidR="005C1F79" w:rsidRPr="00791DEC">
        <w:t>2 Months</w:t>
      </w:r>
      <w:r w:rsidRPr="00791DEC">
        <w:br/>
        <w:t xml:space="preserve">Current </w:t>
      </w:r>
      <w:r w:rsidR="00B02E38" w:rsidRPr="00791DEC">
        <w:t>Location:</w:t>
      </w:r>
      <w:r w:rsidRPr="00791DEC">
        <w:t xml:space="preserve"> </w:t>
      </w:r>
      <w:r w:rsidR="00B02E38" w:rsidRPr="00791DEC">
        <w:tab/>
      </w:r>
      <w:r w:rsidR="008A24CA" w:rsidRPr="00791DEC">
        <w:t>KUALA LUMPUR</w:t>
      </w:r>
      <w:r w:rsidRPr="00791DEC">
        <w:t> </w:t>
      </w:r>
      <w:r w:rsidRPr="00791DEC">
        <w:br/>
      </w:r>
      <w:r w:rsidRPr="00791DEC">
        <w:br/>
      </w:r>
      <w:r w:rsidR="00D47B17" w:rsidRPr="008344EF">
        <w:rPr>
          <w:b/>
          <w:sz w:val="21"/>
          <w:szCs w:val="21"/>
          <w:u w:val="single"/>
        </w:rPr>
        <w:t xml:space="preserve">Experience in Banking </w:t>
      </w:r>
      <w:r w:rsidR="00364D9A" w:rsidRPr="008344EF">
        <w:rPr>
          <w:b/>
          <w:sz w:val="21"/>
          <w:szCs w:val="21"/>
          <w:u w:val="single"/>
        </w:rPr>
        <w:t>Domain</w:t>
      </w:r>
      <w:r w:rsidR="00D47B17" w:rsidRPr="008344EF">
        <w:rPr>
          <w:b/>
          <w:sz w:val="21"/>
          <w:szCs w:val="21"/>
          <w:u w:val="single"/>
        </w:rPr>
        <w:t>:</w:t>
      </w:r>
      <w:r w:rsidR="00D47B17" w:rsidRPr="00791DEC">
        <w:br/>
      </w:r>
      <w:r w:rsidR="00915529">
        <w:rPr>
          <w:sz w:val="21"/>
          <w:szCs w:val="21"/>
        </w:rPr>
        <w:t>Expertise in – Splunk System Administration and Data Administration (POC Developed for Application Log analytics)</w:t>
      </w:r>
    </w:p>
    <w:p w:rsidR="00915529" w:rsidRDefault="00915529" w:rsidP="00915529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Expertise in </w:t>
      </w:r>
      <w:r w:rsidRPr="00207E81">
        <w:rPr>
          <w:sz w:val="21"/>
          <w:szCs w:val="21"/>
        </w:rPr>
        <w:t>– Financial Markets, Sanctions Screening and</w:t>
      </w:r>
      <w:r>
        <w:rPr>
          <w:sz w:val="21"/>
          <w:szCs w:val="21"/>
        </w:rPr>
        <w:t xml:space="preserve"> </w:t>
      </w:r>
      <w:r w:rsidRPr="00207E81">
        <w:rPr>
          <w:sz w:val="21"/>
          <w:szCs w:val="21"/>
        </w:rPr>
        <w:t xml:space="preserve">Security Services &amp; Settlements </w:t>
      </w:r>
      <w:r>
        <w:rPr>
          <w:sz w:val="21"/>
          <w:szCs w:val="21"/>
        </w:rPr>
        <w:t xml:space="preserve">Dashboards and Analytics. </w:t>
      </w:r>
      <w:r>
        <w:rPr>
          <w:sz w:val="21"/>
          <w:szCs w:val="21"/>
        </w:rPr>
        <w:t>Talend Components developed for Data extraction</w:t>
      </w:r>
      <w:r>
        <w:rPr>
          <w:sz w:val="21"/>
          <w:szCs w:val="21"/>
        </w:rPr>
        <w:t xml:space="preserve"> from source systems and Data processing in </w:t>
      </w:r>
      <w:r>
        <w:rPr>
          <w:sz w:val="21"/>
          <w:szCs w:val="21"/>
        </w:rPr>
        <w:t>B</w:t>
      </w:r>
      <w:r>
        <w:rPr>
          <w:sz w:val="21"/>
          <w:szCs w:val="21"/>
        </w:rPr>
        <w:t>IGDATA layer through Scala programming (</w:t>
      </w:r>
      <w:r>
        <w:rPr>
          <w:sz w:val="21"/>
          <w:szCs w:val="21"/>
        </w:rPr>
        <w:t>HDFS, HBASE, Teradata and Cassandra)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Internet Banking – Retail and Corporate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Mobile Money – Push, Pull, Linking and D-Linking, Over the counter payments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 xml:space="preserve">Billing – Third party </w:t>
      </w:r>
      <w:r w:rsidR="004969C5">
        <w:rPr>
          <w:sz w:val="21"/>
          <w:szCs w:val="21"/>
        </w:rPr>
        <w:t>integration to all billers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E-Tax integration with Revenue authority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School Fee collections with Universities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T24 Product setups and enhancements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T24 Close of Business (COB) process</w:t>
      </w:r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 xml:space="preserve">T24 - Transfer Pricing Mechanism </w:t>
      </w:r>
    </w:p>
    <w:p w:rsidR="00933B1A" w:rsidRPr="00207E81" w:rsidRDefault="00CC7B01" w:rsidP="00E1238E">
      <w:pPr>
        <w:spacing w:after="0"/>
        <w:rPr>
          <w:sz w:val="21"/>
          <w:szCs w:val="21"/>
        </w:rPr>
      </w:pPr>
      <w:r>
        <w:rPr>
          <w:sz w:val="21"/>
          <w:szCs w:val="21"/>
        </w:rPr>
        <w:t>T24 - ARCIB</w:t>
      </w:r>
      <w:bookmarkStart w:id="0" w:name="_GoBack"/>
      <w:bookmarkEnd w:id="0"/>
    </w:p>
    <w:p w:rsidR="00933B1A" w:rsidRPr="00207E81" w:rsidRDefault="00AA1B4D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Interface developed to integrate T24 ARCIB with VASCO 2 Factor Authentication Server</w:t>
      </w:r>
    </w:p>
    <w:p w:rsidR="00933B1A" w:rsidRPr="00207E81" w:rsidRDefault="00D47B17" w:rsidP="00E1238E">
      <w:pPr>
        <w:spacing w:after="0"/>
        <w:rPr>
          <w:sz w:val="21"/>
          <w:szCs w:val="21"/>
        </w:rPr>
      </w:pPr>
      <w:r w:rsidRPr="00207E81">
        <w:rPr>
          <w:sz w:val="21"/>
          <w:szCs w:val="21"/>
        </w:rPr>
        <w:t>International Experience</w:t>
      </w:r>
      <w:r w:rsidR="00334541" w:rsidRPr="00207E81">
        <w:rPr>
          <w:sz w:val="21"/>
          <w:szCs w:val="21"/>
        </w:rPr>
        <w:t xml:space="preserve">: </w:t>
      </w:r>
      <w:r w:rsidR="00915529">
        <w:rPr>
          <w:sz w:val="21"/>
          <w:szCs w:val="21"/>
        </w:rPr>
        <w:t>9+</w:t>
      </w:r>
      <w:r w:rsidR="00334541" w:rsidRPr="00207E81">
        <w:rPr>
          <w:sz w:val="21"/>
          <w:szCs w:val="21"/>
        </w:rPr>
        <w:t xml:space="preserve"> Years</w:t>
      </w:r>
    </w:p>
    <w:p w:rsidR="00302A2C" w:rsidRDefault="00AA1B4D" w:rsidP="00227164">
      <w:pPr>
        <w:rPr>
          <w:sz w:val="21"/>
          <w:szCs w:val="21"/>
        </w:rPr>
      </w:pPr>
      <w:r w:rsidRPr="00207E81">
        <w:rPr>
          <w:sz w:val="21"/>
          <w:szCs w:val="21"/>
        </w:rPr>
        <w:t>Skype ID: shivakumar.pamu</w:t>
      </w:r>
      <w:r w:rsidRPr="00207E81">
        <w:rPr>
          <w:sz w:val="21"/>
          <w:szCs w:val="21"/>
        </w:rPr>
        <w:br/>
        <w:t>Nationality: Indian</w:t>
      </w:r>
      <w:r w:rsidRPr="00207E81">
        <w:rPr>
          <w:sz w:val="21"/>
          <w:szCs w:val="21"/>
        </w:rPr>
        <w:br/>
        <w:t>Date of Birth: 23/07/1981</w:t>
      </w:r>
    </w:p>
    <w:p w:rsidR="00227164" w:rsidRPr="004D5E4A" w:rsidRDefault="00227164" w:rsidP="00227164">
      <w:pPr>
        <w:rPr>
          <w:b/>
          <w:sz w:val="21"/>
          <w:szCs w:val="21"/>
        </w:rPr>
      </w:pPr>
      <w:r w:rsidRPr="004D5E4A">
        <w:rPr>
          <w:b/>
          <w:sz w:val="21"/>
          <w:szCs w:val="21"/>
        </w:rPr>
        <w:t>Sincerely,</w:t>
      </w:r>
    </w:p>
    <w:p w:rsidR="00227164" w:rsidRPr="004D5E4A" w:rsidRDefault="00227164" w:rsidP="00227164">
      <w:pPr>
        <w:rPr>
          <w:b/>
          <w:sz w:val="21"/>
          <w:szCs w:val="21"/>
        </w:rPr>
      </w:pPr>
      <w:r w:rsidRPr="004D5E4A">
        <w:rPr>
          <w:b/>
          <w:sz w:val="21"/>
          <w:szCs w:val="21"/>
        </w:rPr>
        <w:t>Siva Kumar Pamu</w:t>
      </w:r>
    </w:p>
    <w:sectPr w:rsidR="00227164" w:rsidRPr="004D5E4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26" w:rsidRDefault="00593826">
      <w:pPr>
        <w:spacing w:after="0"/>
      </w:pPr>
      <w:r>
        <w:separator/>
      </w:r>
    </w:p>
  </w:endnote>
  <w:endnote w:type="continuationSeparator" w:id="0">
    <w:p w:rsidR="00593826" w:rsidRDefault="00593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1552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26" w:rsidRDefault="00593826">
      <w:pPr>
        <w:spacing w:after="0"/>
      </w:pPr>
      <w:r>
        <w:separator/>
      </w:r>
    </w:p>
  </w:footnote>
  <w:footnote w:type="continuationSeparator" w:id="0">
    <w:p w:rsidR="00593826" w:rsidRDefault="005938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FB"/>
    <w:rsid w:val="00070740"/>
    <w:rsid w:val="000745D9"/>
    <w:rsid w:val="00092ACB"/>
    <w:rsid w:val="00096856"/>
    <w:rsid w:val="000D5AB1"/>
    <w:rsid w:val="00163A65"/>
    <w:rsid w:val="001870DA"/>
    <w:rsid w:val="00191BBB"/>
    <w:rsid w:val="001D6905"/>
    <w:rsid w:val="001F0C9F"/>
    <w:rsid w:val="002045EB"/>
    <w:rsid w:val="00206498"/>
    <w:rsid w:val="00207E81"/>
    <w:rsid w:val="00227164"/>
    <w:rsid w:val="00250B37"/>
    <w:rsid w:val="0029366F"/>
    <w:rsid w:val="00293B83"/>
    <w:rsid w:val="002A4FA0"/>
    <w:rsid w:val="002B4A67"/>
    <w:rsid w:val="00302A2C"/>
    <w:rsid w:val="00334541"/>
    <w:rsid w:val="00364D9A"/>
    <w:rsid w:val="00366510"/>
    <w:rsid w:val="00381669"/>
    <w:rsid w:val="00387438"/>
    <w:rsid w:val="00415DA9"/>
    <w:rsid w:val="00456A68"/>
    <w:rsid w:val="004740CE"/>
    <w:rsid w:val="004969C5"/>
    <w:rsid w:val="004D5E4A"/>
    <w:rsid w:val="004E2BAE"/>
    <w:rsid w:val="004F2F2F"/>
    <w:rsid w:val="0052105A"/>
    <w:rsid w:val="0054693F"/>
    <w:rsid w:val="00566306"/>
    <w:rsid w:val="00593826"/>
    <w:rsid w:val="005C1F79"/>
    <w:rsid w:val="005D64A6"/>
    <w:rsid w:val="00620C5E"/>
    <w:rsid w:val="00673C35"/>
    <w:rsid w:val="00692BCB"/>
    <w:rsid w:val="00695DF0"/>
    <w:rsid w:val="006A3CE7"/>
    <w:rsid w:val="0076387D"/>
    <w:rsid w:val="00783E0F"/>
    <w:rsid w:val="00791DEC"/>
    <w:rsid w:val="007E33E7"/>
    <w:rsid w:val="008151AE"/>
    <w:rsid w:val="008344EF"/>
    <w:rsid w:val="008A24CA"/>
    <w:rsid w:val="008C3ADE"/>
    <w:rsid w:val="008F15C5"/>
    <w:rsid w:val="00901B27"/>
    <w:rsid w:val="00915529"/>
    <w:rsid w:val="00933B1A"/>
    <w:rsid w:val="00965D17"/>
    <w:rsid w:val="00997171"/>
    <w:rsid w:val="00A27383"/>
    <w:rsid w:val="00A47DF8"/>
    <w:rsid w:val="00A736B0"/>
    <w:rsid w:val="00A928DA"/>
    <w:rsid w:val="00A97D58"/>
    <w:rsid w:val="00AA1B4D"/>
    <w:rsid w:val="00B02E38"/>
    <w:rsid w:val="00B04159"/>
    <w:rsid w:val="00BE3D60"/>
    <w:rsid w:val="00C479D2"/>
    <w:rsid w:val="00C663FB"/>
    <w:rsid w:val="00C83E3C"/>
    <w:rsid w:val="00C92CCA"/>
    <w:rsid w:val="00CC7B01"/>
    <w:rsid w:val="00CE0126"/>
    <w:rsid w:val="00D02A74"/>
    <w:rsid w:val="00D17415"/>
    <w:rsid w:val="00D30002"/>
    <w:rsid w:val="00D34EB0"/>
    <w:rsid w:val="00D47379"/>
    <w:rsid w:val="00D47B17"/>
    <w:rsid w:val="00D905F1"/>
    <w:rsid w:val="00DF56DD"/>
    <w:rsid w:val="00E1238E"/>
    <w:rsid w:val="00E361EE"/>
    <w:rsid w:val="00E8076E"/>
    <w:rsid w:val="00EA208C"/>
    <w:rsid w:val="00EA21E6"/>
    <w:rsid w:val="00EE2104"/>
    <w:rsid w:val="00EF604D"/>
    <w:rsid w:val="00F25EBD"/>
    <w:rsid w:val="00F4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6CC8-4F7F-400A-8156-AF78540A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4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31A360BA724802917B60895D085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B8E7B-1155-48CA-A270-BD2E7DE7BE57}"/>
      </w:docPartPr>
      <w:docPartBody>
        <w:p w:rsidR="004D3C3C" w:rsidRDefault="00B40E24">
          <w:pPr>
            <w:pStyle w:val="3031A360BA724802917B60895D085331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4"/>
    <w:rsid w:val="0029018E"/>
    <w:rsid w:val="004D3C3C"/>
    <w:rsid w:val="007C11E8"/>
    <w:rsid w:val="00921480"/>
    <w:rsid w:val="00953188"/>
    <w:rsid w:val="00B40E24"/>
    <w:rsid w:val="00D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CD74E488D9414085ACBB06E0CAC4E2">
    <w:name w:val="47CD74E488D9414085ACBB06E0CAC4E2"/>
  </w:style>
  <w:style w:type="paragraph" w:customStyle="1" w:styleId="EB0BF0F5B4574D61B17A6A49C7B1050C">
    <w:name w:val="EB0BF0F5B4574D61B17A6A49C7B1050C"/>
  </w:style>
  <w:style w:type="paragraph" w:customStyle="1" w:styleId="7435E67B1F19420398D89B126C2DB9C0">
    <w:name w:val="7435E67B1F19420398D89B126C2DB9C0"/>
  </w:style>
  <w:style w:type="paragraph" w:customStyle="1" w:styleId="2D7C94B0F60B424782F3629A0B16E515">
    <w:name w:val="2D7C94B0F60B424782F3629A0B16E515"/>
  </w:style>
  <w:style w:type="paragraph" w:customStyle="1" w:styleId="7E159AA8B6D84BBA89D29BDBBF9CA418">
    <w:name w:val="7E159AA8B6D84BBA89D29BDBBF9CA418"/>
  </w:style>
  <w:style w:type="paragraph" w:customStyle="1" w:styleId="7B09403A3DC54683821443F7CBA14289">
    <w:name w:val="7B09403A3DC54683821443F7CBA14289"/>
  </w:style>
  <w:style w:type="paragraph" w:customStyle="1" w:styleId="28E623D3C1C44773B037A9305F0C5070">
    <w:name w:val="28E623D3C1C44773B037A9305F0C5070"/>
  </w:style>
  <w:style w:type="paragraph" w:customStyle="1" w:styleId="52A394DCD8574F93B4F866ABF0475402">
    <w:name w:val="52A394DCD8574F93B4F866ABF0475402"/>
  </w:style>
  <w:style w:type="paragraph" w:customStyle="1" w:styleId="327F2F61D31C4767AB74AA352C5BE3D4">
    <w:name w:val="327F2F61D31C4767AB74AA352C5BE3D4"/>
  </w:style>
  <w:style w:type="paragraph" w:customStyle="1" w:styleId="3031A360BA724802917B60895D085331">
    <w:name w:val="3031A360BA724802917B60895D085331"/>
  </w:style>
  <w:style w:type="paragraph" w:customStyle="1" w:styleId="9F10FD75DC244BBD9AAB1AF1AD41A348">
    <w:name w:val="9F10FD75DC244BBD9AAB1AF1AD41A348"/>
  </w:style>
  <w:style w:type="paragraph" w:customStyle="1" w:styleId="40DBA4324AAA410596B39BDA203F3EA2">
    <w:name w:val="40DBA4324AAA410596B39BDA203F3EA2"/>
  </w:style>
  <w:style w:type="paragraph" w:customStyle="1" w:styleId="9380FD780AAD4DE39E5A4AD5E5BCDE06">
    <w:name w:val="9380FD780AAD4DE39E5A4AD5E5BCD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Sir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43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Siva Kumar Pamu</dc:creator>
  <cp:keywords/>
  <dc:description/>
  <cp:lastModifiedBy>shivakumar.pamu@gmail.com</cp:lastModifiedBy>
  <cp:revision>41</cp:revision>
  <cp:lastPrinted>2018-02-05T14:13:00Z</cp:lastPrinted>
  <dcterms:created xsi:type="dcterms:W3CDTF">2018-02-05T13:56:00Z</dcterms:created>
  <dcterms:modified xsi:type="dcterms:W3CDTF">2019-04-28T04:55:00Z</dcterms:modified>
</cp:coreProperties>
</file>